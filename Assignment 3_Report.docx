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C65295" w:rsidRDefault="00C6554A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AB0A39" w:rsidRPr="00C65295" w:rsidRDefault="00AB0A39" w:rsidP="00CD12A7">
      <w:pPr>
        <w:pStyle w:val="Title"/>
        <w:rPr>
          <w:rFonts w:ascii="Times New Roman" w:hAnsi="Times New Roman" w:cs="Times New Roman"/>
        </w:rPr>
      </w:pPr>
      <w:r w:rsidRPr="00C65295">
        <w:rPr>
          <w:rFonts w:ascii="Times New Roman" w:hAnsi="Times New Roman" w:cs="Times New Roman"/>
        </w:rPr>
        <w:t>Dumb Charades Project</w:t>
      </w:r>
    </w:p>
    <w:p w:rsidR="00CD12A7" w:rsidRPr="00C65295" w:rsidRDefault="00EA0ECF" w:rsidP="00CD12A7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:rsidR="00D34311" w:rsidRPr="00C65295" w:rsidRDefault="00CD12A7" w:rsidP="00D34311">
      <w:pPr>
        <w:pStyle w:val="Subtitle"/>
        <w:rPr>
          <w:rFonts w:ascii="Times New Roman" w:hAnsi="Times New Roman" w:cs="Times New Roman"/>
          <w:b/>
          <w:color w:val="007789" w:themeColor="accent1" w:themeShade="BF"/>
          <w:sz w:val="36"/>
          <w:szCs w:val="36"/>
        </w:rPr>
      </w:pPr>
      <w:r w:rsidRPr="00C65295">
        <w:rPr>
          <w:rFonts w:ascii="Times New Roman" w:hAnsi="Times New Roman" w:cs="Times New Roman"/>
          <w:b/>
          <w:color w:val="007789" w:themeColor="accent1" w:themeShade="BF"/>
          <w:sz w:val="36"/>
          <w:szCs w:val="36"/>
        </w:rPr>
        <w:t>Data Mining</w:t>
      </w:r>
    </w:p>
    <w:p w:rsidR="00CD12A7" w:rsidRPr="00C65295" w:rsidRDefault="00CD12A7" w:rsidP="00D34311">
      <w:pPr>
        <w:pStyle w:val="Subtitle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65295">
        <w:rPr>
          <w:rFonts w:ascii="Times New Roman" w:hAnsi="Times New Roman" w:cs="Times New Roman"/>
          <w:color w:val="000000" w:themeColor="text1"/>
          <w:sz w:val="28"/>
          <w:szCs w:val="28"/>
        </w:rPr>
        <w:t>CSE 572 | Spring 2018</w:t>
      </w:r>
    </w:p>
    <w:bookmarkEnd w:id="0"/>
    <w:bookmarkEnd w:id="1"/>
    <w:bookmarkEnd w:id="2"/>
    <w:bookmarkEnd w:id="3"/>
    <w:bookmarkEnd w:id="4"/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Submitted on:</w:t>
      </w:r>
    </w:p>
    <w:p w:rsidR="00CD12A7" w:rsidRPr="00C65295" w:rsidRDefault="00855F66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04/12</w:t>
      </w:r>
      <w:r w:rsidR="00CD12A7" w:rsidRPr="00C65295">
        <w:rPr>
          <w:rFonts w:ascii="Times New Roman" w:hAnsi="Times New Roman" w:cs="Times New Roman"/>
          <w:color w:val="000000" w:themeColor="text1"/>
        </w:rPr>
        <w:t>/2018</w:t>
      </w: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Submitted to:</w:t>
      </w:r>
    </w:p>
    <w:p w:rsidR="00CD12A7" w:rsidRPr="00C65295" w:rsidRDefault="00EA03F9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Professor</w:t>
      </w:r>
      <w:r w:rsidR="00CD12A7" w:rsidRPr="00C65295">
        <w:rPr>
          <w:rFonts w:ascii="Times New Roman" w:hAnsi="Times New Roman" w:cs="Times New Roman"/>
          <w:color w:val="000000" w:themeColor="text1"/>
        </w:rPr>
        <w:t xml:space="preserve"> Ayan Banerjee</w:t>
      </w: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Ira A. Fulton School of Engineering</w:t>
      </w: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Arizona State University</w:t>
      </w: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6554A">
      <w:pPr>
        <w:pStyle w:val="ContactInfo"/>
        <w:rPr>
          <w:rFonts w:ascii="Times New Roman" w:hAnsi="Times New Roman" w:cs="Times New Roman"/>
          <w:color w:val="000000" w:themeColor="text1"/>
        </w:rPr>
      </w:pPr>
    </w:p>
    <w:p w:rsidR="00CD12A7" w:rsidRPr="00C65295" w:rsidRDefault="00CD12A7" w:rsidP="00CD12A7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Submitted by</w:t>
      </w:r>
    </w:p>
    <w:p w:rsidR="00CD12A7" w:rsidRPr="00C65295" w:rsidRDefault="00CD12A7" w:rsidP="00CD12A7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GROUP 28</w:t>
      </w:r>
    </w:p>
    <w:p w:rsidR="00917611" w:rsidRPr="00C65295" w:rsidRDefault="00917611" w:rsidP="00917611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Tariq M Nasim (tnasim@asu.edu)</w:t>
      </w:r>
    </w:p>
    <w:p w:rsidR="00917611" w:rsidRPr="00C65295" w:rsidRDefault="00917611" w:rsidP="00917611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Akash Rathi (aarathi@asu.edu)</w:t>
      </w:r>
    </w:p>
    <w:p w:rsidR="00917611" w:rsidRPr="00C65295" w:rsidRDefault="00917611" w:rsidP="00917611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Shrinivas Bhat (sbhat10@asu.edu)</w:t>
      </w:r>
    </w:p>
    <w:p w:rsidR="00917611" w:rsidRPr="00C65295" w:rsidRDefault="00917611" w:rsidP="00917611">
      <w:pPr>
        <w:pStyle w:val="ContactInfo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Prateek Jain(pjain43@asu.edu)</w:t>
      </w:r>
    </w:p>
    <w:p w:rsidR="00197B82" w:rsidRDefault="00917611" w:rsidP="00051F62">
      <w:pPr>
        <w:pStyle w:val="ContactInfo"/>
        <w:rPr>
          <w:rFonts w:ascii="Times New Roman" w:hAnsi="Times New Roman" w:cs="Times New Roman"/>
        </w:rPr>
      </w:pPr>
      <w:r w:rsidRPr="00C65295">
        <w:rPr>
          <w:rFonts w:ascii="Times New Roman" w:hAnsi="Times New Roman" w:cs="Times New Roman"/>
          <w:color w:val="000000" w:themeColor="text1"/>
        </w:rPr>
        <w:t>Madhu</w:t>
      </w:r>
      <w:r w:rsidR="001620DB">
        <w:rPr>
          <w:rFonts w:ascii="Times New Roman" w:hAnsi="Times New Roman" w:cs="Times New Roman"/>
          <w:color w:val="000000" w:themeColor="text1"/>
        </w:rPr>
        <w:t>l</w:t>
      </w:r>
      <w:r w:rsidRPr="00C65295">
        <w:rPr>
          <w:rFonts w:ascii="Times New Roman" w:hAnsi="Times New Roman" w:cs="Times New Roman"/>
          <w:color w:val="000000" w:themeColor="text1"/>
        </w:rPr>
        <w:t>ika Dolke(mdolke@asu.edu)</w:t>
      </w:r>
      <w:bookmarkStart w:id="5" w:name="_Toc509611430"/>
      <w:r w:rsidR="00197B82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577594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7B82" w:rsidRDefault="00197B82" w:rsidP="00197B82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:rsidR="00AF4FF6" w:rsidRDefault="00197B82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15027" w:history="1">
            <w:r w:rsidR="00AF4FF6" w:rsidRPr="00164564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_Toc509615027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3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28" w:history="1">
            <w:r w:rsidR="00AF4FF6" w:rsidRPr="00164564">
              <w:rPr>
                <w:rStyle w:val="Hyperlink"/>
                <w:noProof/>
              </w:rPr>
              <w:t>1.1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Phase 1: Data Collection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_Toc509615028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3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29" w:history="1">
            <w:r w:rsidR="00AF4FF6" w:rsidRPr="00164564">
              <w:rPr>
                <w:rStyle w:val="Hyperlink"/>
                <w:noProof/>
              </w:rPr>
              <w:t>1.2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Phase 2: Feature Extraction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_Toc509615029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3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0" w:history="1">
            <w:r w:rsidR="00AF4FF6" w:rsidRPr="00164564">
              <w:rPr>
                <w:rStyle w:val="Hyperlink"/>
                <w:noProof/>
              </w:rPr>
              <w:t>2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Task 1: Data Preparation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_Toc509615030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3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1" w:history="1">
            <w:r w:rsidR="00AF4FF6" w:rsidRPr="00164564">
              <w:rPr>
                <w:rStyle w:val="Hyperlink"/>
                <w:noProof/>
              </w:rPr>
              <w:t>2.1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Task 2: Feature Extraction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_Toc509615031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4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2" w:history="1">
            <w:r w:rsidR="00AF4FF6" w:rsidRPr="00164564">
              <w:rPr>
                <w:rStyle w:val="Hyperlink"/>
                <w:noProof/>
              </w:rPr>
              <w:t>2.1.1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1: ABOUT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_Toc509615032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5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3" w:history="1">
            <w:r w:rsidR="00AF4FF6" w:rsidRPr="00164564">
              <w:rPr>
                <w:rStyle w:val="Hyperlink"/>
                <w:noProof/>
              </w:rPr>
              <w:t>2.1.2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2: AND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_Toc509615033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6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4" w:history="1">
            <w:r w:rsidR="00AF4FF6" w:rsidRPr="00164564">
              <w:rPr>
                <w:rStyle w:val="Hyperlink"/>
                <w:noProof/>
              </w:rPr>
              <w:t>2.1.3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3: CAN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_Toc509615034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7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5" w:history="1">
            <w:r w:rsidR="00AF4FF6" w:rsidRPr="00164564">
              <w:rPr>
                <w:rStyle w:val="Hyperlink"/>
                <w:noProof/>
              </w:rPr>
              <w:t>2.1.4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4: COP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_Toc509615035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9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6" w:history="1">
            <w:r w:rsidR="00AF4FF6" w:rsidRPr="00164564">
              <w:rPr>
                <w:rStyle w:val="Hyperlink"/>
                <w:noProof/>
              </w:rPr>
              <w:t>2.1.5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5: DEAF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_Toc509615036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10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7" w:history="1">
            <w:r w:rsidR="00AF4FF6" w:rsidRPr="00164564">
              <w:rPr>
                <w:rStyle w:val="Hyperlink"/>
                <w:noProof/>
              </w:rPr>
              <w:t>2.1.6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6: DECIDE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_Toc509615037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11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8" w:history="1">
            <w:r w:rsidR="00AF4FF6" w:rsidRPr="00164564">
              <w:rPr>
                <w:rStyle w:val="Hyperlink"/>
                <w:noProof/>
              </w:rPr>
              <w:t>2.1.7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7: FATHER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_Toc509615038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12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39" w:history="1">
            <w:r w:rsidR="00AF4FF6" w:rsidRPr="00164564">
              <w:rPr>
                <w:rStyle w:val="Hyperlink"/>
                <w:noProof/>
              </w:rPr>
              <w:t>2.1.8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8: FIND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_Toc509615039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13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40" w:history="1">
            <w:r w:rsidR="00AF4FF6" w:rsidRPr="00164564">
              <w:rPr>
                <w:rStyle w:val="Hyperlink"/>
                <w:noProof/>
              </w:rPr>
              <w:t>2.1.9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9: GO OUT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_Toc509615040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14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41" w:history="1">
            <w:r w:rsidR="00AF4FF6" w:rsidRPr="00164564">
              <w:rPr>
                <w:rStyle w:val="Hyperlink"/>
                <w:noProof/>
              </w:rPr>
              <w:t>2.1.10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 10: HEARING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_Toc509615041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15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43" w:history="1">
            <w:r w:rsidR="00AF4FF6" w:rsidRPr="00164564">
              <w:rPr>
                <w:rStyle w:val="Hyperlink"/>
                <w:noProof/>
              </w:rPr>
              <w:t>2.1.11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Summary of feature extraction method: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_Toc509615043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16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48" w:history="1">
            <w:r w:rsidR="00AF4FF6" w:rsidRPr="00164564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rFonts w:ascii="Times New Roman" w:hAnsi="Times New Roman" w:cs="Times New Roman"/>
                <w:noProof/>
              </w:rPr>
              <w:t>Task 3: Feature Selection (PCA)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_Toc509615048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18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49" w:history="1">
            <w:r w:rsidR="00AF4FF6" w:rsidRPr="00164564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rFonts w:ascii="Times New Roman" w:hAnsi="Times New Roman" w:cs="Times New Roman"/>
                <w:noProof/>
              </w:rPr>
              <w:t>Subtask 1: Arranging the feature matrix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_Toc509615049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18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0" w:history="1">
            <w:r w:rsidR="00AF4FF6" w:rsidRPr="00164564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rFonts w:ascii="Times New Roman" w:hAnsi="Times New Roman" w:cs="Times New Roman"/>
                <w:noProof/>
              </w:rPr>
              <w:t>Subtask 2: Execution of PCA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_Toc509615050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19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1" w:history="1">
            <w:r w:rsidR="00AF4FF6" w:rsidRPr="00164564">
              <w:rPr>
                <w:rStyle w:val="Hyperlink"/>
                <w:noProof/>
              </w:rPr>
              <w:t>3.2.1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caps/>
                <w:noProof/>
              </w:rPr>
              <w:t>Gesture: ABOUT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_Toc509615051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19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2" w:history="1">
            <w:r w:rsidR="00AF4FF6" w:rsidRPr="00164564">
              <w:rPr>
                <w:rStyle w:val="Hyperlink"/>
                <w:noProof/>
              </w:rPr>
              <w:t>3.2.2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GESTURE: AND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_Toc509615052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20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3" w:history="1">
            <w:r w:rsidR="00AF4FF6" w:rsidRPr="00164564">
              <w:rPr>
                <w:rStyle w:val="Hyperlink"/>
                <w:noProof/>
              </w:rPr>
              <w:t>3.2.3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GESTURE: HEARING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_Toc509615053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21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4" w:history="1">
            <w:r w:rsidR="00AF4FF6" w:rsidRPr="00164564">
              <w:rPr>
                <w:rStyle w:val="Hyperlink"/>
                <w:noProof/>
              </w:rPr>
              <w:t>3.2.4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GESTURE: FIND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_Toc509615054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22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5" w:history="1">
            <w:r w:rsidR="00AF4FF6" w:rsidRPr="00164564">
              <w:rPr>
                <w:rStyle w:val="Hyperlink"/>
                <w:noProof/>
              </w:rPr>
              <w:t>3.2.5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GESTURE:  DEAF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_Toc509615055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23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6" w:history="1">
            <w:r w:rsidR="00AF4FF6" w:rsidRPr="00164564">
              <w:rPr>
                <w:rStyle w:val="Hyperlink"/>
                <w:noProof/>
              </w:rPr>
              <w:t>3.2.6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GESTURE:  DECIDE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_Toc509615056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24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7" w:history="1">
            <w:r w:rsidR="00AF4FF6" w:rsidRPr="00164564">
              <w:rPr>
                <w:rStyle w:val="Hyperlink"/>
                <w:noProof/>
              </w:rPr>
              <w:t>3.2.7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GESTURE: COP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_Toc509615057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25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8" w:history="1">
            <w:r w:rsidR="00AF4FF6" w:rsidRPr="00164564">
              <w:rPr>
                <w:rStyle w:val="Hyperlink"/>
                <w:noProof/>
              </w:rPr>
              <w:t>3.2.8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GESTURE:  CAN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_Toc509615058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26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59" w:history="1">
            <w:r w:rsidR="00AF4FF6" w:rsidRPr="00164564">
              <w:rPr>
                <w:rStyle w:val="Hyperlink"/>
                <w:noProof/>
              </w:rPr>
              <w:t>3.2.9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GESTURE: GO OUT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_Toc509615059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27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60" w:history="1">
            <w:r w:rsidR="00AF4FF6" w:rsidRPr="00164564">
              <w:rPr>
                <w:rStyle w:val="Hyperlink"/>
                <w:noProof/>
              </w:rPr>
              <w:t>3.2.10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GESTURE: FATHER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_Toc509615060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28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AF4FF6" w:rsidRDefault="00137A0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9615061" w:history="1">
            <w:r w:rsidR="00AF4FF6" w:rsidRPr="00164564">
              <w:rPr>
                <w:rStyle w:val="Hyperlink"/>
                <w:noProof/>
              </w:rPr>
              <w:t>3.3</w:t>
            </w:r>
            <w:r w:rsidR="00AF4FF6">
              <w:rPr>
                <w:rFonts w:eastAsiaTheme="minorEastAsia"/>
                <w:noProof/>
                <w:color w:val="auto"/>
              </w:rPr>
              <w:tab/>
            </w:r>
            <w:r w:rsidR="00AF4FF6" w:rsidRPr="00164564">
              <w:rPr>
                <w:rStyle w:val="Hyperlink"/>
                <w:noProof/>
              </w:rPr>
              <w:t>Conclusion</w:t>
            </w:r>
            <w:r w:rsidR="00AF4FF6">
              <w:rPr>
                <w:noProof/>
                <w:webHidden/>
              </w:rPr>
              <w:tab/>
            </w:r>
            <w:r w:rsidR="00AF4FF6">
              <w:rPr>
                <w:noProof/>
                <w:webHidden/>
              </w:rPr>
              <w:fldChar w:fldCharType="begin"/>
            </w:r>
            <w:r w:rsidR="00AF4FF6">
              <w:rPr>
                <w:noProof/>
                <w:webHidden/>
              </w:rPr>
              <w:instrText xml:space="preserve"> PAGEREF _Toc509615061 \h </w:instrText>
            </w:r>
            <w:r w:rsidR="00AF4FF6">
              <w:rPr>
                <w:noProof/>
                <w:webHidden/>
              </w:rPr>
            </w:r>
            <w:r w:rsidR="00AF4FF6">
              <w:rPr>
                <w:noProof/>
                <w:webHidden/>
              </w:rPr>
              <w:fldChar w:fldCharType="separate"/>
            </w:r>
            <w:r w:rsidR="00AF4FF6">
              <w:rPr>
                <w:noProof/>
                <w:webHidden/>
              </w:rPr>
              <w:t>29</w:t>
            </w:r>
            <w:r w:rsidR="00AF4FF6">
              <w:rPr>
                <w:noProof/>
                <w:webHidden/>
              </w:rPr>
              <w:fldChar w:fldCharType="end"/>
            </w:r>
          </w:hyperlink>
        </w:p>
        <w:p w:rsidR="00197B82" w:rsidRDefault="00197B82">
          <w:r>
            <w:rPr>
              <w:b/>
              <w:bCs/>
              <w:noProof/>
            </w:rPr>
            <w:fldChar w:fldCharType="end"/>
          </w:r>
        </w:p>
      </w:sdtContent>
    </w:sdt>
    <w:p w:rsidR="00197B82" w:rsidRDefault="00197B82">
      <w:pPr>
        <w:rPr>
          <w:rFonts w:ascii="Times New Roman" w:hAnsi="Times New Roman" w:cs="Times New Roman"/>
        </w:rPr>
      </w:pPr>
    </w:p>
    <w:p w:rsidR="00051F62" w:rsidRDefault="00051F62">
      <w:pPr>
        <w:rPr>
          <w:rFonts w:ascii="Times New Roman" w:eastAsiaTheme="majorEastAsia" w:hAnsi="Times New Roman" w:cs="Times New Roman"/>
          <w:color w:val="007789" w:themeColor="accent1" w:themeShade="BF"/>
          <w:sz w:val="32"/>
        </w:rPr>
      </w:pPr>
      <w:r>
        <w:rPr>
          <w:rFonts w:ascii="Times New Roman" w:hAnsi="Times New Roman" w:cs="Times New Roman"/>
        </w:rPr>
        <w:br w:type="page"/>
      </w:r>
    </w:p>
    <w:p w:rsidR="005C60DF" w:rsidRPr="00C65295" w:rsidRDefault="005C60DF" w:rsidP="00C65295">
      <w:pPr>
        <w:pStyle w:val="Heading1"/>
        <w:numPr>
          <w:ilvl w:val="0"/>
          <w:numId w:val="39"/>
        </w:numPr>
        <w:rPr>
          <w:rFonts w:ascii="Times New Roman" w:hAnsi="Times New Roman" w:cs="Times New Roman"/>
        </w:rPr>
      </w:pPr>
      <w:bookmarkStart w:id="6" w:name="_Toc509615027"/>
      <w:r w:rsidRPr="00C65295">
        <w:rPr>
          <w:rFonts w:ascii="Times New Roman" w:hAnsi="Times New Roman" w:cs="Times New Roman"/>
        </w:rPr>
        <w:lastRenderedPageBreak/>
        <w:t>Introduction</w:t>
      </w:r>
      <w:bookmarkEnd w:id="5"/>
      <w:bookmarkEnd w:id="6"/>
    </w:p>
    <w:p w:rsidR="005C60DF" w:rsidRPr="00C65295" w:rsidRDefault="005C60DF" w:rsidP="001652BA">
      <w:pPr>
        <w:jc w:val="both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 xml:space="preserve">This is a project report </w:t>
      </w:r>
      <w:r w:rsidR="00B2744C">
        <w:rPr>
          <w:rFonts w:ascii="Times New Roman" w:hAnsi="Times New Roman" w:cs="Times New Roman"/>
          <w:color w:val="000000" w:themeColor="text1"/>
        </w:rPr>
        <w:t>for Assignment 3</w:t>
      </w:r>
      <w:r w:rsidRPr="00C65295">
        <w:rPr>
          <w:rFonts w:ascii="Times New Roman" w:hAnsi="Times New Roman" w:cs="Times New Roman"/>
          <w:color w:val="000000" w:themeColor="text1"/>
        </w:rPr>
        <w:t xml:space="preserve"> of CSE 572 Data Mining course. The ultimate goal of this project is to develop a procedure to identify human gestures which includes:</w:t>
      </w:r>
    </w:p>
    <w:p w:rsidR="005C60DF" w:rsidRPr="00C65295" w:rsidRDefault="005C60DF" w:rsidP="001652B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identifying known gestures</w:t>
      </w:r>
    </w:p>
    <w:p w:rsidR="005C60DF" w:rsidRPr="00C65295" w:rsidRDefault="005C60DF" w:rsidP="001652B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</w:rPr>
      </w:pPr>
      <w:r w:rsidRPr="00C65295">
        <w:rPr>
          <w:rFonts w:ascii="Times New Roman" w:hAnsi="Times New Roman" w:cs="Times New Roman"/>
          <w:color w:val="000000" w:themeColor="text1"/>
        </w:rPr>
        <w:t>segment sequence of gestures</w:t>
      </w:r>
    </w:p>
    <w:p w:rsidR="005C60DF" w:rsidRPr="00C65295" w:rsidRDefault="00716065" w:rsidP="001652B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identifying</w:t>
      </w:r>
      <w:r w:rsidR="005C60DF" w:rsidRPr="00C65295">
        <w:rPr>
          <w:rFonts w:ascii="Times New Roman" w:hAnsi="Times New Roman" w:cs="Times New Roman"/>
          <w:color w:val="000000" w:themeColor="text1"/>
        </w:rPr>
        <w:t xml:space="preserve"> unknown gestures.</w:t>
      </w:r>
    </w:p>
    <w:p w:rsidR="00F476CD" w:rsidRDefault="00344881" w:rsidP="00F476C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this assignment, we have tried to classify the data using Decision Tree, SVM and Neural Networks. </w:t>
      </w:r>
      <w:r w:rsidR="003F5B02">
        <w:rPr>
          <w:rFonts w:ascii="Times New Roman" w:hAnsi="Times New Roman" w:cs="Times New Roman"/>
          <w:color w:val="000000" w:themeColor="text1"/>
        </w:rPr>
        <w:t>We have mainly measured the performance based on the following criteria:</w:t>
      </w:r>
    </w:p>
    <w:p w:rsidR="003F5B02" w:rsidRPr="00156A63" w:rsidRDefault="003F5B02" w:rsidP="00156A6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</w:rPr>
      </w:pPr>
      <w:r w:rsidRPr="00156A63">
        <w:rPr>
          <w:rFonts w:ascii="Times New Roman" w:hAnsi="Times New Roman" w:cs="Times New Roman"/>
          <w:color w:val="000000" w:themeColor="text1"/>
        </w:rPr>
        <w:t>Accuracy</w:t>
      </w:r>
    </w:p>
    <w:p w:rsidR="003F5B02" w:rsidRPr="00156A63" w:rsidRDefault="003F5B02" w:rsidP="00156A6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</w:rPr>
      </w:pPr>
      <w:r w:rsidRPr="00156A63">
        <w:rPr>
          <w:rFonts w:ascii="Times New Roman" w:hAnsi="Times New Roman" w:cs="Times New Roman"/>
          <w:color w:val="000000" w:themeColor="text1"/>
        </w:rPr>
        <w:t>Precision</w:t>
      </w:r>
    </w:p>
    <w:p w:rsidR="003F5B02" w:rsidRPr="00156A63" w:rsidRDefault="003F5B02" w:rsidP="00156A6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</w:rPr>
      </w:pPr>
      <w:r w:rsidRPr="00156A63">
        <w:rPr>
          <w:rFonts w:ascii="Times New Roman" w:hAnsi="Times New Roman" w:cs="Times New Roman"/>
          <w:color w:val="000000" w:themeColor="text1"/>
        </w:rPr>
        <w:t>Recall</w:t>
      </w:r>
    </w:p>
    <w:p w:rsidR="003F5B02" w:rsidRPr="00156A63" w:rsidRDefault="003F5B02" w:rsidP="00156A6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color w:val="000000" w:themeColor="text1"/>
        </w:rPr>
      </w:pPr>
      <w:r w:rsidRPr="00156A63">
        <w:rPr>
          <w:rFonts w:ascii="Times New Roman" w:hAnsi="Times New Roman" w:cs="Times New Roman"/>
          <w:color w:val="000000" w:themeColor="text1"/>
        </w:rPr>
        <w:t>F1 Score</w:t>
      </w:r>
    </w:p>
    <w:p w:rsidR="004922F1" w:rsidRDefault="003F5B02" w:rsidP="004922F1">
      <w:pPr>
        <w:pStyle w:val="Heading1"/>
      </w:pPr>
      <w:r>
        <w:t>Data</w:t>
      </w:r>
    </w:p>
    <w:p w:rsidR="005F479E" w:rsidRDefault="005F479E" w:rsidP="005F479E">
      <w:r>
        <w:t xml:space="preserve">The four tables below shows the accuracy, precision, recall and F1 score for all the gestures using Decision Trees, SVM and </w:t>
      </w:r>
      <w:r w:rsidR="0033105F">
        <w:t xml:space="preserve">Neural </w:t>
      </w:r>
      <w:r>
        <w:t>Network.</w:t>
      </w:r>
    </w:p>
    <w:p w:rsidR="005F479E" w:rsidRDefault="005F479E" w:rsidP="005F479E">
      <w:r>
        <w:t>We have considered</w:t>
      </w:r>
      <w:r w:rsidR="00DB7E2F">
        <w:t xml:space="preserve"> 60% of the data as the training set. And the value of N defines how much data we have actually considered while training:</w:t>
      </w:r>
    </w:p>
    <w:p w:rsidR="00DB7E2F" w:rsidRPr="002D6072" w:rsidRDefault="00DB7E2F" w:rsidP="002D6072">
      <w:pPr>
        <w:pStyle w:val="ListParagraph"/>
        <w:numPr>
          <w:ilvl w:val="0"/>
          <w:numId w:val="41"/>
        </w:numPr>
        <w:rPr>
          <w:b/>
        </w:rPr>
      </w:pPr>
      <w:r w:rsidRPr="002D6072">
        <w:rPr>
          <w:b/>
        </w:rPr>
        <w:t>N == 1: the complete training data (60% of the overall data)</w:t>
      </w:r>
      <w:r w:rsidR="007A221F">
        <w:rPr>
          <w:b/>
        </w:rPr>
        <w:t xml:space="preserve"> for training</w:t>
      </w:r>
    </w:p>
    <w:p w:rsidR="00DB7E2F" w:rsidRPr="002D6072" w:rsidRDefault="00DB7E2F" w:rsidP="002D6072">
      <w:pPr>
        <w:pStyle w:val="ListParagraph"/>
        <w:numPr>
          <w:ilvl w:val="0"/>
          <w:numId w:val="41"/>
        </w:numPr>
        <w:spacing w:after="0"/>
        <w:rPr>
          <w:b/>
        </w:rPr>
      </w:pPr>
      <w:r w:rsidRPr="002D6072">
        <w:rPr>
          <w:b/>
        </w:rPr>
        <w:t>N == 2</w:t>
      </w:r>
      <w:r w:rsidRPr="002D6072">
        <w:rPr>
          <w:b/>
        </w:rPr>
        <w:t xml:space="preserve">: </w:t>
      </w:r>
      <w:r w:rsidRPr="002D6072">
        <w:rPr>
          <w:b/>
        </w:rPr>
        <w:t xml:space="preserve"> half of the</w:t>
      </w:r>
      <w:r w:rsidRPr="002D6072">
        <w:rPr>
          <w:b/>
        </w:rPr>
        <w:t xml:space="preserve"> training data (</w:t>
      </w:r>
      <w:r w:rsidRPr="002D6072">
        <w:rPr>
          <w:b/>
        </w:rPr>
        <w:t>30</w:t>
      </w:r>
      <w:r w:rsidRPr="002D6072">
        <w:rPr>
          <w:b/>
        </w:rPr>
        <w:t>% of the overall data)</w:t>
      </w:r>
      <w:r w:rsidR="007A221F">
        <w:rPr>
          <w:b/>
        </w:rPr>
        <w:t xml:space="preserve"> for training</w:t>
      </w:r>
    </w:p>
    <w:p w:rsidR="00DB7E2F" w:rsidRPr="005F479E" w:rsidRDefault="00DB7E2F" w:rsidP="005B0E2F">
      <w:pPr>
        <w:pStyle w:val="ListParagraph"/>
        <w:numPr>
          <w:ilvl w:val="0"/>
          <w:numId w:val="41"/>
        </w:numPr>
        <w:spacing w:after="0"/>
      </w:pPr>
      <w:r w:rsidRPr="002D6072">
        <w:rPr>
          <w:b/>
        </w:rPr>
        <w:t xml:space="preserve">N == </w:t>
      </w:r>
      <w:r w:rsidRPr="002D6072">
        <w:rPr>
          <w:b/>
        </w:rPr>
        <w:t>4</w:t>
      </w:r>
      <w:r w:rsidRPr="002D6072">
        <w:rPr>
          <w:b/>
        </w:rPr>
        <w:t xml:space="preserve">:  </w:t>
      </w:r>
      <w:r w:rsidRPr="002D6072">
        <w:rPr>
          <w:b/>
        </w:rPr>
        <w:t>a quarter</w:t>
      </w:r>
      <w:r w:rsidRPr="002D6072">
        <w:rPr>
          <w:b/>
        </w:rPr>
        <w:t xml:space="preserve"> of the training data (</w:t>
      </w:r>
      <w:r w:rsidRPr="002D6072">
        <w:rPr>
          <w:b/>
        </w:rPr>
        <w:t>15</w:t>
      </w:r>
      <w:r w:rsidRPr="002D6072">
        <w:rPr>
          <w:b/>
        </w:rPr>
        <w:t>% of the overall data)</w:t>
      </w:r>
      <w:r w:rsidR="007A221F">
        <w:rPr>
          <w:b/>
        </w:rPr>
        <w:t xml:space="preserve"> for training</w:t>
      </w:r>
    </w:p>
    <w:p w:rsidR="00DB7E2F" w:rsidRPr="005F479E" w:rsidRDefault="00DB7E2F" w:rsidP="005F479E"/>
    <w:tbl>
      <w:tblPr>
        <w:tblStyle w:val="PlainTable1"/>
        <w:tblpPr w:leftFromText="180" w:rightFromText="180" w:vertAnchor="page" w:horzAnchor="margin" w:tblpXSpec="center" w:tblpY="2111"/>
        <w:tblW w:w="11088" w:type="dxa"/>
        <w:tblLook w:val="04A0" w:firstRow="1" w:lastRow="0" w:firstColumn="1" w:lastColumn="0" w:noHBand="0" w:noVBand="1"/>
      </w:tblPr>
      <w:tblGrid>
        <w:gridCol w:w="1346"/>
        <w:gridCol w:w="1365"/>
        <w:gridCol w:w="1356"/>
        <w:gridCol w:w="1111"/>
        <w:gridCol w:w="1356"/>
        <w:gridCol w:w="1356"/>
        <w:gridCol w:w="1315"/>
        <w:gridCol w:w="1883"/>
      </w:tblGrid>
      <w:tr w:rsidR="005B0E2F" w:rsidRPr="001E2AF9" w:rsidTr="005B0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 w:val="restart"/>
            <w:vAlign w:val="center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lastRenderedPageBreak/>
              <w:t>GESTURE</w:t>
            </w:r>
          </w:p>
        </w:tc>
        <w:tc>
          <w:tcPr>
            <w:tcW w:w="3832" w:type="dxa"/>
            <w:gridSpan w:val="3"/>
            <w:vAlign w:val="center"/>
          </w:tcPr>
          <w:p w:rsidR="005B0E2F" w:rsidRPr="001E2AF9" w:rsidRDefault="005B0E2F" w:rsidP="005B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4027" w:type="dxa"/>
            <w:gridSpan w:val="3"/>
            <w:vAlign w:val="center"/>
          </w:tcPr>
          <w:p w:rsidR="005B0E2F" w:rsidRPr="001E2AF9" w:rsidRDefault="005B0E2F" w:rsidP="005B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883" w:type="dxa"/>
          </w:tcPr>
          <w:p w:rsidR="005B0E2F" w:rsidRPr="001E2AF9" w:rsidRDefault="005B0E2F" w:rsidP="005B0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NEURAL NETWORK</w:t>
            </w:r>
          </w:p>
        </w:tc>
      </w:tr>
      <w:tr w:rsidR="005B0E2F" w:rsidRPr="001E2AF9" w:rsidTr="0099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  <w:vMerge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:rsidR="005B0E2F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2AF9">
              <w:rPr>
                <w:rFonts w:ascii="Times New Roman" w:hAnsi="Times New Roman" w:cs="Times New Roman"/>
                <w:b/>
              </w:rPr>
              <w:t>N=4</w:t>
            </w:r>
          </w:p>
          <w:p w:rsidR="005B0E2F" w:rsidRPr="001E2AF9" w:rsidRDefault="005B0E2F" w:rsidP="00BB4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6" w:type="dxa"/>
          </w:tcPr>
          <w:p w:rsidR="005B0E2F" w:rsidRPr="001E2AF9" w:rsidRDefault="005B0E2F" w:rsidP="00BB4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2AF9">
              <w:rPr>
                <w:rFonts w:ascii="Times New Roman" w:hAnsi="Times New Roman" w:cs="Times New Roman"/>
                <w:b/>
              </w:rPr>
              <w:t>N=2</w:t>
            </w:r>
          </w:p>
        </w:tc>
        <w:tc>
          <w:tcPr>
            <w:tcW w:w="1111" w:type="dxa"/>
          </w:tcPr>
          <w:p w:rsidR="005B0E2F" w:rsidRPr="001E2AF9" w:rsidRDefault="005B0E2F" w:rsidP="00BB4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2AF9">
              <w:rPr>
                <w:rFonts w:ascii="Times New Roman" w:hAnsi="Times New Roman" w:cs="Times New Roman"/>
                <w:b/>
              </w:rPr>
              <w:t>N=1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2AF9">
              <w:rPr>
                <w:rFonts w:ascii="Times New Roman" w:hAnsi="Times New Roman" w:cs="Times New Roman"/>
                <w:b/>
              </w:rPr>
              <w:t>N=4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2AF9">
              <w:rPr>
                <w:rFonts w:ascii="Times New Roman" w:hAnsi="Times New Roman" w:cs="Times New Roman"/>
                <w:b/>
              </w:rPr>
              <w:t>N=2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2AF9">
              <w:rPr>
                <w:rFonts w:ascii="Times New Roman" w:hAnsi="Times New Roman" w:cs="Times New Roman"/>
                <w:b/>
              </w:rPr>
              <w:t>N=1</w:t>
            </w:r>
          </w:p>
        </w:tc>
        <w:tc>
          <w:tcPr>
            <w:tcW w:w="1883" w:type="dxa"/>
            <w:vAlign w:val="center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E2AF9">
              <w:rPr>
                <w:rFonts w:ascii="Times New Roman" w:hAnsi="Times New Roman" w:cs="Times New Roman"/>
                <w:b/>
              </w:rPr>
              <w:t>NEURONS = 400</w:t>
            </w:r>
          </w:p>
        </w:tc>
      </w:tr>
      <w:tr w:rsidR="005B0E2F" w:rsidRPr="001E2AF9" w:rsidTr="005B0E2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ABOUT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92.283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94.0039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97.0936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66.881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80.0774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88.9128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87.4275</w:t>
            </w:r>
          </w:p>
        </w:tc>
      </w:tr>
      <w:tr w:rsidR="005B0E2F" w:rsidRPr="001E2AF9" w:rsidTr="005B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94.4984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93.0097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96.5517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67.3139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80.3883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89.1164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82.5243</w:t>
            </w:r>
          </w:p>
        </w:tc>
      </w:tr>
      <w:tr w:rsidR="005B0E2F" w:rsidRPr="001E2AF9" w:rsidTr="005B0E2F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CAN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97.7273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98.2524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98.6006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73.7013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82.7184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89.0205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94.7573</w:t>
            </w:r>
          </w:p>
        </w:tc>
      </w:tr>
      <w:tr w:rsidR="005B0E2F" w:rsidRPr="001E2AF9" w:rsidTr="005B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COP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93.2692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95.3578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96.875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66.6667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79.8839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88.7931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87.0406</w:t>
            </w:r>
          </w:p>
        </w:tc>
      </w:tr>
      <w:tr w:rsidR="005B0E2F" w:rsidRPr="001E2AF9" w:rsidTr="005B0E2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DEAF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97.0588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97.271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97.6293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82.6797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89.0838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89.6552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91.2281</w:t>
            </w:r>
          </w:p>
        </w:tc>
      </w:tr>
      <w:tr w:rsidR="005B0E2F" w:rsidRPr="001E2AF9" w:rsidTr="005B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DECIDE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94.5763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97.8261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98.2777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72.2034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83.7945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91.1733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90.9091</w:t>
            </w:r>
          </w:p>
        </w:tc>
      </w:tr>
      <w:tr w:rsidR="005B0E2F" w:rsidRPr="001E2AF9" w:rsidTr="005B0E2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FATHER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98.9933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99.4094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99.3534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92.2819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94.4882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97.0905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97.2441</w:t>
            </w:r>
          </w:p>
        </w:tc>
      </w:tr>
      <w:tr w:rsidR="005B0E2F" w:rsidRPr="001E2AF9" w:rsidTr="005B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FIND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93.1373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95.3216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96.1249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68.6275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81.2865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89.6663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84.6004</w:t>
            </w:r>
          </w:p>
        </w:tc>
      </w:tr>
      <w:tr w:rsidR="005B0E2F" w:rsidRPr="001E2AF9" w:rsidTr="005B0E2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GO OUT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96.31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97.3469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98.0603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81.5498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89.7959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94.6121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92.0408</w:t>
            </w:r>
          </w:p>
        </w:tc>
      </w:tr>
      <w:tr w:rsidR="005B0E2F" w:rsidRPr="001E2AF9" w:rsidTr="005B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:rsidR="005B0E2F" w:rsidRPr="001E2AF9" w:rsidRDefault="005B0E2F" w:rsidP="005B0E2F">
            <w:pPr>
              <w:jc w:val="center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HEARING</w:t>
            </w:r>
          </w:p>
        </w:tc>
        <w:tc>
          <w:tcPr>
            <w:tcW w:w="136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98.1073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99.2322</w:t>
            </w:r>
          </w:p>
        </w:tc>
        <w:tc>
          <w:tcPr>
            <w:tcW w:w="1111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99.7845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90.5363</w:t>
            </w:r>
          </w:p>
        </w:tc>
        <w:tc>
          <w:tcPr>
            <w:tcW w:w="1356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78.6948</w:t>
            </w:r>
          </w:p>
        </w:tc>
        <w:tc>
          <w:tcPr>
            <w:tcW w:w="1315" w:type="dxa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</w:rPr>
              <w:t>88.0388</w:t>
            </w:r>
          </w:p>
        </w:tc>
        <w:tc>
          <w:tcPr>
            <w:tcW w:w="1883" w:type="dxa"/>
            <w:vAlign w:val="bottom"/>
          </w:tcPr>
          <w:p w:rsidR="005B0E2F" w:rsidRPr="001E2AF9" w:rsidRDefault="005B0E2F" w:rsidP="005B0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2AF9">
              <w:rPr>
                <w:rFonts w:ascii="Times New Roman" w:hAnsi="Times New Roman" w:cs="Times New Roman"/>
                <w:color w:val="000000"/>
              </w:rPr>
              <w:t>95.7774</w:t>
            </w:r>
          </w:p>
        </w:tc>
      </w:tr>
    </w:tbl>
    <w:p w:rsidR="007377FC" w:rsidRDefault="007377FC" w:rsidP="00280943">
      <w:pPr>
        <w:jc w:val="center"/>
        <w:rPr>
          <w:b/>
        </w:rPr>
      </w:pPr>
      <w:r w:rsidRPr="003F4410">
        <w:rPr>
          <w:b/>
        </w:rPr>
        <w:t>Fig 1: Accuracy</w:t>
      </w:r>
    </w:p>
    <w:p w:rsidR="005B0E2F" w:rsidRPr="003F4410" w:rsidRDefault="005B0E2F" w:rsidP="00280943">
      <w:pPr>
        <w:jc w:val="center"/>
        <w:rPr>
          <w:b/>
        </w:rPr>
      </w:pPr>
    </w:p>
    <w:tbl>
      <w:tblPr>
        <w:tblStyle w:val="PlainTable1"/>
        <w:tblW w:w="11160" w:type="dxa"/>
        <w:tblInd w:w="-1152" w:type="dxa"/>
        <w:tblLook w:val="04A0" w:firstRow="1" w:lastRow="0" w:firstColumn="1" w:lastColumn="0" w:noHBand="0" w:noVBand="1"/>
      </w:tblPr>
      <w:tblGrid>
        <w:gridCol w:w="1420"/>
        <w:gridCol w:w="1370"/>
        <w:gridCol w:w="1260"/>
        <w:gridCol w:w="1170"/>
        <w:gridCol w:w="1350"/>
        <w:gridCol w:w="1350"/>
        <w:gridCol w:w="1350"/>
        <w:gridCol w:w="1890"/>
      </w:tblGrid>
      <w:tr w:rsidR="009203CD" w:rsidTr="0099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GESTURE</w:t>
            </w:r>
          </w:p>
        </w:tc>
        <w:tc>
          <w:tcPr>
            <w:tcW w:w="3800" w:type="dxa"/>
            <w:gridSpan w:val="3"/>
            <w:vAlign w:val="center"/>
          </w:tcPr>
          <w:p w:rsidR="00C34C21" w:rsidRPr="001A48DE" w:rsidRDefault="00C34C21" w:rsidP="002C4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4050" w:type="dxa"/>
            <w:gridSpan w:val="3"/>
            <w:vAlign w:val="center"/>
          </w:tcPr>
          <w:p w:rsidR="00C34C21" w:rsidRPr="001A48DE" w:rsidRDefault="00C34C21" w:rsidP="002C4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890" w:type="dxa"/>
          </w:tcPr>
          <w:p w:rsidR="00C34C21" w:rsidRPr="001A48DE" w:rsidRDefault="00C34C21" w:rsidP="002C4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NEURAL NETWORK</w:t>
            </w:r>
          </w:p>
        </w:tc>
      </w:tr>
      <w:tr w:rsidR="00C34C21" w:rsidTr="0099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A48DE">
              <w:rPr>
                <w:rFonts w:ascii="Times New Roman" w:hAnsi="Times New Roman" w:cs="Times New Roman"/>
                <w:b/>
              </w:rPr>
              <w:t>N=4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A48DE">
              <w:rPr>
                <w:rFonts w:ascii="Times New Roman" w:hAnsi="Times New Roman" w:cs="Times New Roman"/>
                <w:b/>
              </w:rPr>
              <w:t>N=2</w:t>
            </w:r>
          </w:p>
        </w:tc>
        <w:tc>
          <w:tcPr>
            <w:tcW w:w="117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A48DE">
              <w:rPr>
                <w:rFonts w:ascii="Times New Roman" w:hAnsi="Times New Roman" w:cs="Times New Roman"/>
                <w:b/>
              </w:rPr>
              <w:t>N=1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A48DE">
              <w:rPr>
                <w:rFonts w:ascii="Times New Roman" w:hAnsi="Times New Roman" w:cs="Times New Roman"/>
                <w:b/>
              </w:rPr>
              <w:t>N=4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A48DE">
              <w:rPr>
                <w:rFonts w:ascii="Times New Roman" w:hAnsi="Times New Roman" w:cs="Times New Roman"/>
                <w:b/>
              </w:rPr>
              <w:t>N=2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A48DE">
              <w:rPr>
                <w:rFonts w:ascii="Times New Roman" w:hAnsi="Times New Roman" w:cs="Times New Roman"/>
                <w:b/>
              </w:rPr>
              <w:t>N=1</w:t>
            </w:r>
          </w:p>
        </w:tc>
        <w:tc>
          <w:tcPr>
            <w:tcW w:w="189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A48DE">
              <w:rPr>
                <w:rFonts w:ascii="Times New Roman" w:hAnsi="Times New Roman" w:cs="Times New Roman"/>
                <w:b/>
              </w:rPr>
              <w:t>NEURONS = 400</w:t>
            </w:r>
          </w:p>
        </w:tc>
      </w:tr>
      <w:tr w:rsidR="00C34C21" w:rsidTr="0099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ABOUT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67.5958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83.1276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89.8004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83.1858</w:t>
            </w:r>
          </w:p>
        </w:tc>
      </w:tr>
      <w:tr w:rsidR="00C34C21" w:rsidTr="0099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67.4658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82.2547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90.9598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86.3529</w:t>
            </w:r>
          </w:p>
        </w:tc>
      </w:tr>
      <w:tr w:rsidR="00C34C21" w:rsidTr="0099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CAN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68.4385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81.0277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90.5022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69.163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95.0704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99.5163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82.377</w:t>
            </w:r>
          </w:p>
        </w:tc>
      </w:tr>
      <w:tr w:rsidR="00C34C21" w:rsidTr="0099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COP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68.7285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81.1359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89.6552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88.8889</w:t>
            </w:r>
          </w:p>
        </w:tc>
      </w:tr>
      <w:tr w:rsidR="00C34C21" w:rsidTr="0099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DEAF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70.0337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82.1643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91.17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79.8419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91.2473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88.2479</w:t>
            </w:r>
          </w:p>
        </w:tc>
      </w:tr>
      <w:tr w:rsidR="00C34C21" w:rsidTr="0099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DECIDE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72.4014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85.0505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91.6758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88.4783</w:t>
            </w:r>
          </w:p>
        </w:tc>
      </w:tr>
      <w:tr w:rsidR="00C34C21" w:rsidTr="0099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FATHER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71.8644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83.3663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91.1063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75.6364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86.875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93.3407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84.8178</w:t>
            </w:r>
          </w:p>
        </w:tc>
      </w:tr>
      <w:tr w:rsidR="00C34C21" w:rsidTr="0099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FIND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69.8246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83.0266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90.9295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93.0876</w:t>
            </w:r>
          </w:p>
        </w:tc>
      </w:tr>
      <w:tr w:rsidR="00C34C21" w:rsidTr="00990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GO OUT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83.5249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90.566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95.7143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97.3392</w:t>
            </w:r>
          </w:p>
        </w:tc>
      </w:tr>
      <w:tr w:rsidR="00C34C21" w:rsidTr="0099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C34C21" w:rsidRPr="001A48DE" w:rsidRDefault="00C34C21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HEARING</w:t>
            </w:r>
          </w:p>
        </w:tc>
        <w:tc>
          <w:tcPr>
            <w:tcW w:w="137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65.9164</w:t>
            </w:r>
          </w:p>
        </w:tc>
        <w:tc>
          <w:tcPr>
            <w:tcW w:w="126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79.1103</w:t>
            </w:r>
          </w:p>
        </w:tc>
        <w:tc>
          <w:tcPr>
            <w:tcW w:w="1170" w:type="dxa"/>
            <w:vAlign w:val="center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88.2289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70.7317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90" w:type="dxa"/>
            <w:vAlign w:val="bottom"/>
          </w:tcPr>
          <w:p w:rsidR="00C34C21" w:rsidRPr="001A48DE" w:rsidRDefault="00C34C21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81.5631</w:t>
            </w:r>
          </w:p>
        </w:tc>
      </w:tr>
    </w:tbl>
    <w:p w:rsidR="0078284D" w:rsidRDefault="005B0CDF" w:rsidP="00280943">
      <w:pPr>
        <w:jc w:val="center"/>
        <w:rPr>
          <w:b/>
        </w:rPr>
      </w:pPr>
      <w:r w:rsidRPr="003F4410">
        <w:rPr>
          <w:b/>
        </w:rPr>
        <w:t>Fig 2: Precision</w:t>
      </w:r>
    </w:p>
    <w:p w:rsidR="00873DDA" w:rsidRDefault="00873DDA" w:rsidP="00280943">
      <w:pPr>
        <w:jc w:val="center"/>
        <w:rPr>
          <w:b/>
        </w:rPr>
      </w:pPr>
    </w:p>
    <w:p w:rsidR="00873DDA" w:rsidRDefault="00873DDA" w:rsidP="00280943">
      <w:pPr>
        <w:jc w:val="center"/>
        <w:rPr>
          <w:b/>
        </w:rPr>
      </w:pPr>
    </w:p>
    <w:p w:rsidR="00873DDA" w:rsidRDefault="00873DDA" w:rsidP="00280943">
      <w:pPr>
        <w:jc w:val="center"/>
        <w:rPr>
          <w:b/>
        </w:rPr>
      </w:pPr>
    </w:p>
    <w:p w:rsidR="00873DDA" w:rsidRDefault="00873DDA" w:rsidP="00280943">
      <w:pPr>
        <w:jc w:val="center"/>
        <w:rPr>
          <w:b/>
        </w:rPr>
      </w:pPr>
    </w:p>
    <w:p w:rsidR="00873DDA" w:rsidRDefault="00873DDA" w:rsidP="00280943">
      <w:pPr>
        <w:jc w:val="center"/>
        <w:rPr>
          <w:b/>
        </w:rPr>
      </w:pPr>
    </w:p>
    <w:p w:rsidR="00873DDA" w:rsidRDefault="00873DDA" w:rsidP="00280943">
      <w:pPr>
        <w:jc w:val="center"/>
        <w:rPr>
          <w:b/>
        </w:rPr>
      </w:pPr>
    </w:p>
    <w:p w:rsidR="00873DDA" w:rsidRPr="003F4410" w:rsidRDefault="00873DDA" w:rsidP="00280943">
      <w:pPr>
        <w:jc w:val="center"/>
        <w:rPr>
          <w:b/>
        </w:rPr>
      </w:pPr>
    </w:p>
    <w:tbl>
      <w:tblPr>
        <w:tblStyle w:val="PlainTable1"/>
        <w:tblpPr w:leftFromText="180" w:rightFromText="180" w:vertAnchor="text" w:horzAnchor="margin" w:tblpXSpec="center" w:tblpY="7"/>
        <w:tblW w:w="10620" w:type="dxa"/>
        <w:tblLook w:val="04A0" w:firstRow="1" w:lastRow="0" w:firstColumn="1" w:lastColumn="0" w:noHBand="0" w:noVBand="1"/>
      </w:tblPr>
      <w:tblGrid>
        <w:gridCol w:w="1440"/>
        <w:gridCol w:w="1170"/>
        <w:gridCol w:w="1170"/>
        <w:gridCol w:w="1170"/>
        <w:gridCol w:w="1080"/>
        <w:gridCol w:w="1260"/>
        <w:gridCol w:w="1260"/>
        <w:gridCol w:w="2070"/>
      </w:tblGrid>
      <w:tr w:rsidR="005B0CDF" w:rsidTr="005B0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 w:val="restart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</w:p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GESTURE</w:t>
            </w:r>
          </w:p>
        </w:tc>
        <w:tc>
          <w:tcPr>
            <w:tcW w:w="3510" w:type="dxa"/>
            <w:gridSpan w:val="3"/>
            <w:vAlign w:val="center"/>
          </w:tcPr>
          <w:p w:rsidR="005B0CDF" w:rsidRPr="001A48DE" w:rsidRDefault="005B0CDF" w:rsidP="005B0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3600" w:type="dxa"/>
            <w:gridSpan w:val="3"/>
            <w:vAlign w:val="center"/>
          </w:tcPr>
          <w:p w:rsidR="005B0CDF" w:rsidRPr="001A48DE" w:rsidRDefault="005B0CDF" w:rsidP="005B0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2070" w:type="dxa"/>
          </w:tcPr>
          <w:p w:rsidR="005B0CDF" w:rsidRPr="001A48DE" w:rsidRDefault="005B0CDF" w:rsidP="005B0C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NEURAL NETWORK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N=4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N=2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N=1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N=4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N=2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N=1</w:t>
            </w:r>
          </w:p>
        </w:tc>
        <w:tc>
          <w:tcPr>
            <w:tcW w:w="20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A48DE">
              <w:rPr>
                <w:rFonts w:ascii="Times New Roman" w:hAnsi="Times New Roman" w:cs="Times New Roman"/>
                <w:b/>
              </w:rPr>
              <w:t>NEURONS = 400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ABOUT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93.2692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97.5845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98.063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0" w:type="dxa"/>
            <w:vAlign w:val="bottom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93.3002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94.7115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95.1691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98.549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0" w:type="dxa"/>
            <w:vAlign w:val="bottom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89.5122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CAN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99.0385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98.7952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75.4808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97.5904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99.2762</w:t>
            </w:r>
          </w:p>
        </w:tc>
        <w:tc>
          <w:tcPr>
            <w:tcW w:w="2070" w:type="dxa"/>
            <w:vAlign w:val="bottom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96.6346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COP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96.1538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96.8523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97.8155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0" w:type="dxa"/>
            <w:vAlign w:val="bottom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88.1057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DEAF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99.0476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98.3213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99.2788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96.1905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0" w:type="dxa"/>
            <w:vAlign w:val="bottom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90.9692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DECIDE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94.8357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99.2925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98.8194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0" w:type="dxa"/>
            <w:vAlign w:val="bottom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93.3486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FATHER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99.763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99.7625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98.1132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98.8152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99.8812</w:t>
            </w:r>
          </w:p>
        </w:tc>
        <w:tc>
          <w:tcPr>
            <w:tcW w:w="2070" w:type="dxa"/>
            <w:vAlign w:val="bottom"/>
          </w:tcPr>
          <w:p w:rsidR="005B0CDF" w:rsidRPr="001A48DE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97.4419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FIND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94.7619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97.3621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97.479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0" w:type="dxa"/>
            <w:vAlign w:val="bottom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85.9574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Default="005B0CDF" w:rsidP="005B0CDF">
            <w:pPr>
              <w:jc w:val="center"/>
            </w:pPr>
            <w:r>
              <w:t>GO OUT</w:t>
            </w:r>
          </w:p>
        </w:tc>
        <w:tc>
          <w:tcPr>
            <w:tcW w:w="1170" w:type="dxa"/>
          </w:tcPr>
          <w:p w:rsidR="005B0CDF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98.6425</w:t>
            </w:r>
          </w:p>
        </w:tc>
        <w:tc>
          <w:tcPr>
            <w:tcW w:w="1170" w:type="dxa"/>
          </w:tcPr>
          <w:p w:rsidR="005B0CDF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98.1818</w:t>
            </w:r>
          </w:p>
        </w:tc>
        <w:tc>
          <w:tcPr>
            <w:tcW w:w="1170" w:type="dxa"/>
          </w:tcPr>
          <w:p w:rsidR="005B0CDF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2F5">
              <w:t>98.063</w:t>
            </w:r>
          </w:p>
        </w:tc>
        <w:tc>
          <w:tcPr>
            <w:tcW w:w="1080" w:type="dxa"/>
          </w:tcPr>
          <w:p w:rsidR="005B0CDF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60" w:type="dxa"/>
          </w:tcPr>
          <w:p w:rsidR="005B0CDF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60" w:type="dxa"/>
          </w:tcPr>
          <w:p w:rsidR="005B0CDF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2F5">
              <w:t>100</w:t>
            </w:r>
          </w:p>
        </w:tc>
        <w:tc>
          <w:tcPr>
            <w:tcW w:w="2070" w:type="dxa"/>
            <w:vAlign w:val="bottom"/>
          </w:tcPr>
          <w:p w:rsidR="005B0CDF" w:rsidRPr="002062F5" w:rsidRDefault="005B0CDF" w:rsidP="005B0C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92.0335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5B0CDF" w:rsidRPr="001A48DE" w:rsidRDefault="005B0CDF" w:rsidP="005B0CDF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HEARING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99.5146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99.7561</w:t>
            </w:r>
          </w:p>
        </w:tc>
        <w:tc>
          <w:tcPr>
            <w:tcW w:w="117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98.5437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70" w:type="dxa"/>
            <w:vAlign w:val="bottom"/>
          </w:tcPr>
          <w:p w:rsidR="005B0CDF" w:rsidRPr="001A48DE" w:rsidRDefault="005B0CDF" w:rsidP="005B0C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95.5399</w:t>
            </w:r>
          </w:p>
        </w:tc>
      </w:tr>
    </w:tbl>
    <w:p w:rsidR="0078284D" w:rsidRPr="007963C2" w:rsidRDefault="0078284D" w:rsidP="00280943">
      <w:pPr>
        <w:jc w:val="center"/>
        <w:rPr>
          <w:b/>
        </w:rPr>
      </w:pPr>
      <w:r w:rsidRPr="007963C2">
        <w:rPr>
          <w:b/>
        </w:rPr>
        <w:t>Fig 3: Recall</w:t>
      </w:r>
    </w:p>
    <w:tbl>
      <w:tblPr>
        <w:tblStyle w:val="PlainTable1"/>
        <w:tblpPr w:leftFromText="180" w:rightFromText="180" w:vertAnchor="text" w:horzAnchor="margin" w:tblpXSpec="center" w:tblpY="380"/>
        <w:tblW w:w="10278" w:type="dxa"/>
        <w:tblLook w:val="04A0" w:firstRow="1" w:lastRow="0" w:firstColumn="1" w:lastColumn="0" w:noHBand="0" w:noVBand="1"/>
      </w:tblPr>
      <w:tblGrid>
        <w:gridCol w:w="1278"/>
        <w:gridCol w:w="1080"/>
        <w:gridCol w:w="1170"/>
        <w:gridCol w:w="1170"/>
        <w:gridCol w:w="1260"/>
        <w:gridCol w:w="1080"/>
        <w:gridCol w:w="1260"/>
        <w:gridCol w:w="1980"/>
      </w:tblGrid>
      <w:tr w:rsidR="005B0CDF" w:rsidTr="005B0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 w:val="restart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GESTURE</w:t>
            </w:r>
          </w:p>
        </w:tc>
        <w:tc>
          <w:tcPr>
            <w:tcW w:w="3420" w:type="dxa"/>
            <w:gridSpan w:val="3"/>
            <w:vAlign w:val="center"/>
          </w:tcPr>
          <w:p w:rsidR="005B0CDF" w:rsidRPr="001A48DE" w:rsidRDefault="005B0CDF" w:rsidP="002C4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3600" w:type="dxa"/>
            <w:gridSpan w:val="3"/>
            <w:vAlign w:val="center"/>
          </w:tcPr>
          <w:p w:rsidR="005B0CDF" w:rsidRPr="001A48DE" w:rsidRDefault="005B0CDF" w:rsidP="002C4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980" w:type="dxa"/>
          </w:tcPr>
          <w:p w:rsidR="005B0CDF" w:rsidRPr="001A48DE" w:rsidRDefault="005B0CDF" w:rsidP="002C4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NEURAL NETWORK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Merge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N=4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N=2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N=1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N=4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N=2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b/>
              </w:rPr>
              <w:t>N=1</w:t>
            </w:r>
          </w:p>
        </w:tc>
        <w:tc>
          <w:tcPr>
            <w:tcW w:w="19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1A48DE">
              <w:rPr>
                <w:rFonts w:ascii="Times New Roman" w:hAnsi="Times New Roman" w:cs="Times New Roman"/>
                <w:b/>
              </w:rPr>
              <w:t>NEURONS = 400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ABOUT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94.1748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96.3051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98.3607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80.1541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88.9366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94.1311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92.0441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95.8637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95.6311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98.0746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80.4642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89.1281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94.245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89.0777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CAN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98.3294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98.9144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99.222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79.4937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90.1001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94.1648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96.7509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COP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95.0119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97.0874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98.2328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88.8172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94.0639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92.2722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DEAF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97.8824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98.3213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98.6858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88.4026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93.7079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94.5455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94.8335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DECIDE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96.1905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98.7104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99.0533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83.8538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91.1828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95.3829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94.6512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FATHER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99.2974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99.645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99.6441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94.7608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96.7517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98.4201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98.3568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FIND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94.9881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97.1292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97.8313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81.3953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89.6774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94.5516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91.0936</w:t>
            </w:r>
          </w:p>
        </w:tc>
      </w:tr>
      <w:tr w:rsidR="005B0CDF" w:rsidTr="005B0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GO OUT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97.7578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98.5177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98.9773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89.8374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94.6237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97.2315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95.747</w:t>
            </w:r>
          </w:p>
        </w:tc>
      </w:tr>
      <w:tr w:rsidR="005B0CDF" w:rsidTr="005B0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vAlign w:val="center"/>
          </w:tcPr>
          <w:p w:rsidR="005B0CDF" w:rsidRPr="001A48DE" w:rsidRDefault="005B0CDF" w:rsidP="002C49DA">
            <w:pPr>
              <w:jc w:val="center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HEARING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98.5577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99.5134</w:t>
            </w:r>
          </w:p>
        </w:tc>
        <w:tc>
          <w:tcPr>
            <w:tcW w:w="117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99.8778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93.1193</w:t>
            </w:r>
          </w:p>
        </w:tc>
        <w:tc>
          <w:tcPr>
            <w:tcW w:w="108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88.0773</w:t>
            </w:r>
          </w:p>
        </w:tc>
        <w:tc>
          <w:tcPr>
            <w:tcW w:w="1260" w:type="dxa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</w:rPr>
              <w:t>93.639</w:t>
            </w:r>
          </w:p>
        </w:tc>
        <w:tc>
          <w:tcPr>
            <w:tcW w:w="1980" w:type="dxa"/>
            <w:vAlign w:val="bottom"/>
          </w:tcPr>
          <w:p w:rsidR="005B0CDF" w:rsidRPr="001A48DE" w:rsidRDefault="005B0CDF" w:rsidP="002C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A48DE">
              <w:rPr>
                <w:rFonts w:ascii="Times New Roman" w:hAnsi="Times New Roman" w:cs="Times New Roman"/>
                <w:color w:val="000000"/>
              </w:rPr>
              <w:t>97.3684</w:t>
            </w:r>
          </w:p>
        </w:tc>
      </w:tr>
    </w:tbl>
    <w:p w:rsidR="0078284D" w:rsidRDefault="0078284D" w:rsidP="007377FC"/>
    <w:p w:rsidR="0078284D" w:rsidRPr="007963C2" w:rsidRDefault="0078284D" w:rsidP="00280943">
      <w:pPr>
        <w:jc w:val="center"/>
        <w:rPr>
          <w:b/>
        </w:rPr>
      </w:pPr>
      <w:r w:rsidRPr="007963C2">
        <w:rPr>
          <w:b/>
        </w:rPr>
        <w:t>Fig 4: F1 Score</w:t>
      </w:r>
    </w:p>
    <w:p w:rsidR="009203CD" w:rsidRPr="001E2AF9" w:rsidRDefault="009203CD" w:rsidP="003F5B02">
      <w:pPr>
        <w:jc w:val="both"/>
      </w:pPr>
      <w:bookmarkStart w:id="7" w:name="_GoBack"/>
      <w:bookmarkEnd w:id="7"/>
    </w:p>
    <w:p w:rsidR="00AB4066" w:rsidRDefault="00671C4C" w:rsidP="003F5B02">
      <w:pPr>
        <w:pStyle w:val="Heading1"/>
      </w:pPr>
      <w:bookmarkStart w:id="8" w:name="_Toc509611464"/>
      <w:bookmarkStart w:id="9" w:name="_Toc509615061"/>
      <w:r>
        <w:t>Conclusion</w:t>
      </w:r>
      <w:bookmarkEnd w:id="8"/>
      <w:bookmarkEnd w:id="9"/>
    </w:p>
    <w:p w:rsidR="00454FAB" w:rsidRPr="00C65295" w:rsidRDefault="00E00710" w:rsidP="00B654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cases of Decision Tree and SVM, we can see that all the measures (accuracy, precision, recall and F1 score) increases if we take 60% of the data as training data. If we take less data, in most cases, the performance decreses.</w:t>
      </w:r>
    </w:p>
    <w:sectPr w:rsidR="00454FAB" w:rsidRPr="00C65295" w:rsidSect="00A80DE3">
      <w:headerReference w:type="default" r:id="rId9"/>
      <w:footerReference w:type="default" r:id="rId10"/>
      <w:type w:val="continuous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DAE" w:rsidRDefault="00006DAE" w:rsidP="00C6554A">
      <w:pPr>
        <w:spacing w:before="0" w:after="0" w:line="240" w:lineRule="auto"/>
      </w:pPr>
      <w:r>
        <w:separator/>
      </w:r>
    </w:p>
  </w:endnote>
  <w:endnote w:type="continuationSeparator" w:id="0">
    <w:p w:rsidR="00006DAE" w:rsidRDefault="00006DA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366320"/>
      <w:docPartObj>
        <w:docPartGallery w:val="Page Numbers (Bottom of Page)"/>
        <w:docPartUnique/>
      </w:docPartObj>
    </w:sdtPr>
    <w:sdtContent>
      <w:p w:rsidR="00137A05" w:rsidRDefault="00137A05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602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37A05" w:rsidRDefault="00137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DAE" w:rsidRDefault="00006DAE" w:rsidP="00C6554A">
      <w:pPr>
        <w:spacing w:before="0" w:after="0" w:line="240" w:lineRule="auto"/>
      </w:pPr>
      <w:r>
        <w:separator/>
      </w:r>
    </w:p>
  </w:footnote>
  <w:footnote w:type="continuationSeparator" w:id="0">
    <w:p w:rsidR="00006DAE" w:rsidRDefault="00006DA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A05" w:rsidRDefault="00137A05" w:rsidP="00456711">
    <w:pPr>
      <w:pStyle w:val="Header"/>
      <w:rPr>
        <w:rFonts w:asciiTheme="majorHAnsi" w:eastAsiaTheme="majorEastAsia" w:hAnsiTheme="majorHAnsi" w:cstheme="majorBidi"/>
        <w:color w:val="00A0B8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 w:val="24"/>
          <w:szCs w:val="24"/>
        </w:rPr>
        <w:alias w:val="Title"/>
        <w:id w:val="957530504"/>
        <w:placeholder>
          <w:docPart w:val="6C6A6B38EAD647E99825F6D554389F3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 w:val="24"/>
            <w:szCs w:val="24"/>
          </w:rPr>
          <w:t>CSE 572:</w:t>
        </w:r>
      </w:sdtContent>
    </w:sdt>
    <w:r>
      <w:rPr>
        <w:rFonts w:asciiTheme="majorHAnsi" w:eastAsiaTheme="majorEastAsia" w:hAnsiTheme="majorHAnsi" w:cstheme="majorBidi"/>
        <w:color w:val="00A0B8" w:themeColor="accent1"/>
        <w:sz w:val="24"/>
        <w:szCs w:val="24"/>
      </w:rPr>
      <w:t xml:space="preserve"> Spring’18 – Assignment 3 Report</w:t>
    </w:r>
  </w:p>
  <w:p w:rsidR="00137A05" w:rsidRDefault="00137A05" w:rsidP="00456711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00A0B8" w:themeColor="accent1"/>
        <w:sz w:val="24"/>
        <w:szCs w:val="24"/>
      </w:rPr>
      <w:t>Professor Dr. Ayan Banerjee</w:t>
    </w:r>
    <w:r>
      <w:rPr>
        <w:rFonts w:asciiTheme="majorHAnsi" w:eastAsiaTheme="majorEastAsia" w:hAnsiTheme="majorHAnsi" w:cstheme="majorBidi"/>
        <w:color w:val="00A0B8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 w:val="24"/>
          <w:szCs w:val="24"/>
        </w:rPr>
        <w:alias w:val="Date"/>
        <w:id w:val="-655291746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 w:val="24"/>
            <w:szCs w:val="24"/>
          </w:rPr>
          <w:t>Group 28</w:t>
        </w:r>
      </w:sdtContent>
    </w:sdt>
  </w:p>
  <w:p w:rsidR="00137A05" w:rsidRDefault="00137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DA5B5C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58023A4"/>
    <w:multiLevelType w:val="hybridMultilevel"/>
    <w:tmpl w:val="27182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BD65B0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810C33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0E0A4C"/>
    <w:multiLevelType w:val="hybridMultilevel"/>
    <w:tmpl w:val="873E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5C00C7B"/>
    <w:multiLevelType w:val="hybridMultilevel"/>
    <w:tmpl w:val="FE0A5A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62E0A63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0A54BC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E76E55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3F399E"/>
    <w:multiLevelType w:val="hybridMultilevel"/>
    <w:tmpl w:val="573E4406"/>
    <w:lvl w:ilvl="0" w:tplc="7556D2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992AE6"/>
    <w:multiLevelType w:val="hybridMultilevel"/>
    <w:tmpl w:val="47AC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364F9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3434195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B503E7"/>
    <w:multiLevelType w:val="hybridMultilevel"/>
    <w:tmpl w:val="E4FA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3A3090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95C21"/>
    <w:multiLevelType w:val="hybridMultilevel"/>
    <w:tmpl w:val="A7366380"/>
    <w:lvl w:ilvl="0" w:tplc="C66C9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7D5221"/>
    <w:multiLevelType w:val="hybridMultilevel"/>
    <w:tmpl w:val="FD9AC85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E0644C1"/>
    <w:multiLevelType w:val="hybridMultilevel"/>
    <w:tmpl w:val="B4F0CB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6D7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EF5EE7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03102"/>
    <w:multiLevelType w:val="hybridMultilevel"/>
    <w:tmpl w:val="90EC2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8280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EE70FD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1"/>
  </w:num>
  <w:num w:numId="7">
    <w:abstractNumId w:val="16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8"/>
  </w:num>
  <w:num w:numId="18">
    <w:abstractNumId w:val="33"/>
  </w:num>
  <w:num w:numId="19">
    <w:abstractNumId w:val="32"/>
  </w:num>
  <w:num w:numId="20">
    <w:abstractNumId w:val="19"/>
  </w:num>
  <w:num w:numId="21">
    <w:abstractNumId w:val="10"/>
  </w:num>
  <w:num w:numId="22">
    <w:abstractNumId w:val="20"/>
  </w:num>
  <w:num w:numId="23">
    <w:abstractNumId w:val="13"/>
  </w:num>
  <w:num w:numId="24">
    <w:abstractNumId w:val="27"/>
  </w:num>
  <w:num w:numId="25">
    <w:abstractNumId w:val="24"/>
  </w:num>
  <w:num w:numId="26">
    <w:abstractNumId w:val="28"/>
  </w:num>
  <w:num w:numId="27">
    <w:abstractNumId w:val="22"/>
  </w:num>
  <w:num w:numId="28">
    <w:abstractNumId w:val="21"/>
  </w:num>
  <w:num w:numId="29">
    <w:abstractNumId w:val="31"/>
  </w:num>
  <w:num w:numId="30">
    <w:abstractNumId w:val="23"/>
  </w:num>
  <w:num w:numId="31">
    <w:abstractNumId w:val="12"/>
  </w:num>
  <w:num w:numId="32">
    <w:abstractNumId w:val="29"/>
  </w:num>
  <w:num w:numId="33">
    <w:abstractNumId w:val="17"/>
  </w:num>
  <w:num w:numId="34">
    <w:abstractNumId w:val="30"/>
  </w:num>
  <w:num w:numId="35">
    <w:abstractNumId w:val="34"/>
  </w:num>
  <w:num w:numId="36">
    <w:abstractNumId w:val="35"/>
  </w:num>
  <w:num w:numId="37">
    <w:abstractNumId w:val="35"/>
    <w:lvlOverride w:ilvl="0">
      <w:startOverride w:val="2"/>
    </w:lvlOverride>
    <w:lvlOverride w:ilvl="1">
      <w:startOverride w:val="1"/>
    </w:lvlOverride>
    <w:lvlOverride w:ilvl="2">
      <w:startOverride w:val="4"/>
    </w:lvlOverride>
  </w:num>
  <w:num w:numId="38">
    <w:abstractNumId w:val="35"/>
    <w:lvlOverride w:ilvl="0">
      <w:startOverride w:val="2"/>
    </w:lvlOverride>
    <w:lvlOverride w:ilvl="1">
      <w:startOverride w:val="1"/>
    </w:lvlOverride>
    <w:lvlOverride w:ilvl="2">
      <w:startOverride w:val="4"/>
    </w:lvlOverride>
  </w:num>
  <w:num w:numId="39">
    <w:abstractNumId w:val="35"/>
    <w:lvlOverride w:ilvl="0">
      <w:startOverride w:val="1"/>
    </w:lvlOverride>
  </w:num>
  <w:num w:numId="40">
    <w:abstractNumId w:val="1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1974"/>
    <w:rsid w:val="00001FF3"/>
    <w:rsid w:val="00005D02"/>
    <w:rsid w:val="00006DAE"/>
    <w:rsid w:val="000120A2"/>
    <w:rsid w:val="00016BD1"/>
    <w:rsid w:val="000324B6"/>
    <w:rsid w:val="00033EE9"/>
    <w:rsid w:val="000458A9"/>
    <w:rsid w:val="00045C1D"/>
    <w:rsid w:val="00046F99"/>
    <w:rsid w:val="00051F62"/>
    <w:rsid w:val="00060BA3"/>
    <w:rsid w:val="000733A7"/>
    <w:rsid w:val="0007566E"/>
    <w:rsid w:val="00094074"/>
    <w:rsid w:val="0009430B"/>
    <w:rsid w:val="000A2088"/>
    <w:rsid w:val="000A3F18"/>
    <w:rsid w:val="000A5827"/>
    <w:rsid w:val="000C6282"/>
    <w:rsid w:val="000E5594"/>
    <w:rsid w:val="000E648C"/>
    <w:rsid w:val="000E6C98"/>
    <w:rsid w:val="000F3052"/>
    <w:rsid w:val="0011554F"/>
    <w:rsid w:val="00116CB2"/>
    <w:rsid w:val="00123CA0"/>
    <w:rsid w:val="00135117"/>
    <w:rsid w:val="00137A05"/>
    <w:rsid w:val="00156A63"/>
    <w:rsid w:val="00161885"/>
    <w:rsid w:val="00161BE5"/>
    <w:rsid w:val="001620DB"/>
    <w:rsid w:val="001625CA"/>
    <w:rsid w:val="001652BA"/>
    <w:rsid w:val="0016714F"/>
    <w:rsid w:val="00170709"/>
    <w:rsid w:val="00184B51"/>
    <w:rsid w:val="00192AC7"/>
    <w:rsid w:val="00192B9A"/>
    <w:rsid w:val="00197B82"/>
    <w:rsid w:val="001A0E9C"/>
    <w:rsid w:val="001A48DE"/>
    <w:rsid w:val="001C3AB3"/>
    <w:rsid w:val="001C7828"/>
    <w:rsid w:val="001E0704"/>
    <w:rsid w:val="001E2AF9"/>
    <w:rsid w:val="002009C1"/>
    <w:rsid w:val="0021043B"/>
    <w:rsid w:val="00212457"/>
    <w:rsid w:val="00212E54"/>
    <w:rsid w:val="002166A9"/>
    <w:rsid w:val="00217AFF"/>
    <w:rsid w:val="002205C6"/>
    <w:rsid w:val="00234EFF"/>
    <w:rsid w:val="0025097C"/>
    <w:rsid w:val="00251FBD"/>
    <w:rsid w:val="00252A48"/>
    <w:rsid w:val="00253045"/>
    <w:rsid w:val="002554CD"/>
    <w:rsid w:val="00273FBA"/>
    <w:rsid w:val="002808F0"/>
    <w:rsid w:val="00280943"/>
    <w:rsid w:val="00281204"/>
    <w:rsid w:val="00286994"/>
    <w:rsid w:val="00287E27"/>
    <w:rsid w:val="00293335"/>
    <w:rsid w:val="00293B83"/>
    <w:rsid w:val="00294BB2"/>
    <w:rsid w:val="002A5AEC"/>
    <w:rsid w:val="002A6172"/>
    <w:rsid w:val="002B22DC"/>
    <w:rsid w:val="002B4294"/>
    <w:rsid w:val="002C2A02"/>
    <w:rsid w:val="002C3ED1"/>
    <w:rsid w:val="002C4072"/>
    <w:rsid w:val="002D1A56"/>
    <w:rsid w:val="002D6072"/>
    <w:rsid w:val="002D6D4D"/>
    <w:rsid w:val="002F1A71"/>
    <w:rsid w:val="00302A80"/>
    <w:rsid w:val="00310889"/>
    <w:rsid w:val="00315470"/>
    <w:rsid w:val="0032711E"/>
    <w:rsid w:val="0033105F"/>
    <w:rsid w:val="00333D0D"/>
    <w:rsid w:val="003378FB"/>
    <w:rsid w:val="00344881"/>
    <w:rsid w:val="00357501"/>
    <w:rsid w:val="00357B78"/>
    <w:rsid w:val="0036682E"/>
    <w:rsid w:val="00371113"/>
    <w:rsid w:val="00372C3B"/>
    <w:rsid w:val="00382F54"/>
    <w:rsid w:val="00391642"/>
    <w:rsid w:val="003A20AA"/>
    <w:rsid w:val="003A2E46"/>
    <w:rsid w:val="003B5EC0"/>
    <w:rsid w:val="003B5FD9"/>
    <w:rsid w:val="003B78C3"/>
    <w:rsid w:val="003C673F"/>
    <w:rsid w:val="003D3B28"/>
    <w:rsid w:val="003D58A4"/>
    <w:rsid w:val="003D655C"/>
    <w:rsid w:val="003D7D7D"/>
    <w:rsid w:val="003E0493"/>
    <w:rsid w:val="003E07E7"/>
    <w:rsid w:val="003F1540"/>
    <w:rsid w:val="003F3748"/>
    <w:rsid w:val="003F42D2"/>
    <w:rsid w:val="003F4410"/>
    <w:rsid w:val="003F5B02"/>
    <w:rsid w:val="00406928"/>
    <w:rsid w:val="00424482"/>
    <w:rsid w:val="004246F8"/>
    <w:rsid w:val="00431974"/>
    <w:rsid w:val="00431F64"/>
    <w:rsid w:val="0043475E"/>
    <w:rsid w:val="00437F98"/>
    <w:rsid w:val="00443B9D"/>
    <w:rsid w:val="00454FAB"/>
    <w:rsid w:val="00456711"/>
    <w:rsid w:val="0046477A"/>
    <w:rsid w:val="00466810"/>
    <w:rsid w:val="00467FAD"/>
    <w:rsid w:val="0047316D"/>
    <w:rsid w:val="00473729"/>
    <w:rsid w:val="004743CA"/>
    <w:rsid w:val="004802B8"/>
    <w:rsid w:val="00481B9F"/>
    <w:rsid w:val="00481F4F"/>
    <w:rsid w:val="004903E7"/>
    <w:rsid w:val="004922F1"/>
    <w:rsid w:val="00497C06"/>
    <w:rsid w:val="004A0250"/>
    <w:rsid w:val="004C049F"/>
    <w:rsid w:val="004D532B"/>
    <w:rsid w:val="004D5C83"/>
    <w:rsid w:val="004E0193"/>
    <w:rsid w:val="004E0FFA"/>
    <w:rsid w:val="004E1999"/>
    <w:rsid w:val="004E560C"/>
    <w:rsid w:val="004F6BB6"/>
    <w:rsid w:val="005000E2"/>
    <w:rsid w:val="00502001"/>
    <w:rsid w:val="0050211E"/>
    <w:rsid w:val="00503EAB"/>
    <w:rsid w:val="0051741A"/>
    <w:rsid w:val="00520BE9"/>
    <w:rsid w:val="005332A5"/>
    <w:rsid w:val="00537386"/>
    <w:rsid w:val="00541A89"/>
    <w:rsid w:val="00544D53"/>
    <w:rsid w:val="00545280"/>
    <w:rsid w:val="00545C50"/>
    <w:rsid w:val="00551887"/>
    <w:rsid w:val="005662AA"/>
    <w:rsid w:val="00574194"/>
    <w:rsid w:val="00576673"/>
    <w:rsid w:val="00580AF4"/>
    <w:rsid w:val="00585B43"/>
    <w:rsid w:val="005A5A6A"/>
    <w:rsid w:val="005B0CDF"/>
    <w:rsid w:val="005B0E2F"/>
    <w:rsid w:val="005B2DB5"/>
    <w:rsid w:val="005C60DF"/>
    <w:rsid w:val="005D2337"/>
    <w:rsid w:val="005E23C8"/>
    <w:rsid w:val="005F2903"/>
    <w:rsid w:val="005F479E"/>
    <w:rsid w:val="00604E0D"/>
    <w:rsid w:val="0061109B"/>
    <w:rsid w:val="00611802"/>
    <w:rsid w:val="00617FA1"/>
    <w:rsid w:val="00632174"/>
    <w:rsid w:val="00634BDB"/>
    <w:rsid w:val="00642621"/>
    <w:rsid w:val="0064350B"/>
    <w:rsid w:val="00645D93"/>
    <w:rsid w:val="00647E40"/>
    <w:rsid w:val="00650A60"/>
    <w:rsid w:val="00651E96"/>
    <w:rsid w:val="00656CD9"/>
    <w:rsid w:val="00656D01"/>
    <w:rsid w:val="00662C8B"/>
    <w:rsid w:val="0067095F"/>
    <w:rsid w:val="00671C4C"/>
    <w:rsid w:val="00676437"/>
    <w:rsid w:val="00677EB8"/>
    <w:rsid w:val="00680692"/>
    <w:rsid w:val="00692A43"/>
    <w:rsid w:val="006A3CE7"/>
    <w:rsid w:val="006B18FB"/>
    <w:rsid w:val="006C08E1"/>
    <w:rsid w:val="006D3CFA"/>
    <w:rsid w:val="006D3D56"/>
    <w:rsid w:val="006D422F"/>
    <w:rsid w:val="006D718C"/>
    <w:rsid w:val="006E7CB1"/>
    <w:rsid w:val="006E7F9F"/>
    <w:rsid w:val="006F4AD0"/>
    <w:rsid w:val="00716065"/>
    <w:rsid w:val="00732F30"/>
    <w:rsid w:val="0073466F"/>
    <w:rsid w:val="007377FC"/>
    <w:rsid w:val="007471DD"/>
    <w:rsid w:val="00752D5F"/>
    <w:rsid w:val="00755599"/>
    <w:rsid w:val="007669A1"/>
    <w:rsid w:val="00770874"/>
    <w:rsid w:val="00770991"/>
    <w:rsid w:val="007754F4"/>
    <w:rsid w:val="007767D3"/>
    <w:rsid w:val="0078284D"/>
    <w:rsid w:val="00784F10"/>
    <w:rsid w:val="00785A8A"/>
    <w:rsid w:val="00785EC2"/>
    <w:rsid w:val="00795CEC"/>
    <w:rsid w:val="00795FB6"/>
    <w:rsid w:val="007963C2"/>
    <w:rsid w:val="007A221F"/>
    <w:rsid w:val="007A3E43"/>
    <w:rsid w:val="007B4315"/>
    <w:rsid w:val="007B658A"/>
    <w:rsid w:val="007C3CC4"/>
    <w:rsid w:val="007C7F2E"/>
    <w:rsid w:val="007D4B9E"/>
    <w:rsid w:val="007D7870"/>
    <w:rsid w:val="007E0B01"/>
    <w:rsid w:val="007E29E4"/>
    <w:rsid w:val="007E4B8C"/>
    <w:rsid w:val="007F005A"/>
    <w:rsid w:val="00805192"/>
    <w:rsid w:val="00816B1D"/>
    <w:rsid w:val="00817A59"/>
    <w:rsid w:val="00821AA4"/>
    <w:rsid w:val="00834382"/>
    <w:rsid w:val="00855C45"/>
    <w:rsid w:val="00855F66"/>
    <w:rsid w:val="008576A7"/>
    <w:rsid w:val="00873DDA"/>
    <w:rsid w:val="0087735C"/>
    <w:rsid w:val="0089030E"/>
    <w:rsid w:val="00892A8D"/>
    <w:rsid w:val="008A00D0"/>
    <w:rsid w:val="008A7290"/>
    <w:rsid w:val="008B16FC"/>
    <w:rsid w:val="008B4019"/>
    <w:rsid w:val="008C1FD1"/>
    <w:rsid w:val="008C5AF3"/>
    <w:rsid w:val="008D34A3"/>
    <w:rsid w:val="008D36D3"/>
    <w:rsid w:val="008D7536"/>
    <w:rsid w:val="008E42A6"/>
    <w:rsid w:val="008E54F3"/>
    <w:rsid w:val="008E5C84"/>
    <w:rsid w:val="00915C95"/>
    <w:rsid w:val="00916F5D"/>
    <w:rsid w:val="00917611"/>
    <w:rsid w:val="009203CD"/>
    <w:rsid w:val="0093679E"/>
    <w:rsid w:val="00940CDB"/>
    <w:rsid w:val="009529CB"/>
    <w:rsid w:val="00953B7D"/>
    <w:rsid w:val="00955A87"/>
    <w:rsid w:val="0095732D"/>
    <w:rsid w:val="009576FF"/>
    <w:rsid w:val="00957ACF"/>
    <w:rsid w:val="00966789"/>
    <w:rsid w:val="00975E76"/>
    <w:rsid w:val="00984A5B"/>
    <w:rsid w:val="00986407"/>
    <w:rsid w:val="0098680C"/>
    <w:rsid w:val="00986FBD"/>
    <w:rsid w:val="00990F08"/>
    <w:rsid w:val="009A426C"/>
    <w:rsid w:val="009B6602"/>
    <w:rsid w:val="009D2601"/>
    <w:rsid w:val="009D33D4"/>
    <w:rsid w:val="009E5BCC"/>
    <w:rsid w:val="009E6BCB"/>
    <w:rsid w:val="009F0081"/>
    <w:rsid w:val="00A055B8"/>
    <w:rsid w:val="00A064AA"/>
    <w:rsid w:val="00A0666A"/>
    <w:rsid w:val="00A15BE7"/>
    <w:rsid w:val="00A23A56"/>
    <w:rsid w:val="00A25983"/>
    <w:rsid w:val="00A3658C"/>
    <w:rsid w:val="00A47A24"/>
    <w:rsid w:val="00A649C7"/>
    <w:rsid w:val="00A64E79"/>
    <w:rsid w:val="00A6679C"/>
    <w:rsid w:val="00A669AE"/>
    <w:rsid w:val="00A66B22"/>
    <w:rsid w:val="00A7097D"/>
    <w:rsid w:val="00A80DE3"/>
    <w:rsid w:val="00A83922"/>
    <w:rsid w:val="00A908CB"/>
    <w:rsid w:val="00A918CB"/>
    <w:rsid w:val="00A946BC"/>
    <w:rsid w:val="00A96D63"/>
    <w:rsid w:val="00AA5931"/>
    <w:rsid w:val="00AB0A39"/>
    <w:rsid w:val="00AB17EA"/>
    <w:rsid w:val="00AB4066"/>
    <w:rsid w:val="00AB57B3"/>
    <w:rsid w:val="00AC3592"/>
    <w:rsid w:val="00AC6E07"/>
    <w:rsid w:val="00AC75AF"/>
    <w:rsid w:val="00AD27F8"/>
    <w:rsid w:val="00AE2C63"/>
    <w:rsid w:val="00AF033A"/>
    <w:rsid w:val="00AF3A25"/>
    <w:rsid w:val="00AF4FF6"/>
    <w:rsid w:val="00B02E0D"/>
    <w:rsid w:val="00B10B54"/>
    <w:rsid w:val="00B176D7"/>
    <w:rsid w:val="00B2744C"/>
    <w:rsid w:val="00B34D87"/>
    <w:rsid w:val="00B352F6"/>
    <w:rsid w:val="00B35D7F"/>
    <w:rsid w:val="00B3646D"/>
    <w:rsid w:val="00B44E4F"/>
    <w:rsid w:val="00B5717C"/>
    <w:rsid w:val="00B654A5"/>
    <w:rsid w:val="00B71F11"/>
    <w:rsid w:val="00B95D4A"/>
    <w:rsid w:val="00BA33DA"/>
    <w:rsid w:val="00BA4306"/>
    <w:rsid w:val="00BB3081"/>
    <w:rsid w:val="00BB42E5"/>
    <w:rsid w:val="00BE3985"/>
    <w:rsid w:val="00BE46C0"/>
    <w:rsid w:val="00BE6A88"/>
    <w:rsid w:val="00BF0099"/>
    <w:rsid w:val="00BF01CB"/>
    <w:rsid w:val="00C03E73"/>
    <w:rsid w:val="00C1425A"/>
    <w:rsid w:val="00C1460B"/>
    <w:rsid w:val="00C243C8"/>
    <w:rsid w:val="00C34C21"/>
    <w:rsid w:val="00C47587"/>
    <w:rsid w:val="00C65295"/>
    <w:rsid w:val="00C6554A"/>
    <w:rsid w:val="00C657EF"/>
    <w:rsid w:val="00C70EEB"/>
    <w:rsid w:val="00C72AF9"/>
    <w:rsid w:val="00C82857"/>
    <w:rsid w:val="00C84BDB"/>
    <w:rsid w:val="00C92E21"/>
    <w:rsid w:val="00C941A5"/>
    <w:rsid w:val="00C97248"/>
    <w:rsid w:val="00C97362"/>
    <w:rsid w:val="00CA33FA"/>
    <w:rsid w:val="00CA53FC"/>
    <w:rsid w:val="00CB02C8"/>
    <w:rsid w:val="00CB7DB8"/>
    <w:rsid w:val="00CC0A8F"/>
    <w:rsid w:val="00CD12A7"/>
    <w:rsid w:val="00CD782E"/>
    <w:rsid w:val="00CE03C5"/>
    <w:rsid w:val="00CE2A72"/>
    <w:rsid w:val="00CE37BD"/>
    <w:rsid w:val="00CE437C"/>
    <w:rsid w:val="00CE7F9E"/>
    <w:rsid w:val="00CF1C74"/>
    <w:rsid w:val="00CF5241"/>
    <w:rsid w:val="00CF695C"/>
    <w:rsid w:val="00D10128"/>
    <w:rsid w:val="00D12D15"/>
    <w:rsid w:val="00D20F3B"/>
    <w:rsid w:val="00D21158"/>
    <w:rsid w:val="00D34311"/>
    <w:rsid w:val="00D37198"/>
    <w:rsid w:val="00D47A36"/>
    <w:rsid w:val="00D47BA6"/>
    <w:rsid w:val="00D64D2F"/>
    <w:rsid w:val="00D67E96"/>
    <w:rsid w:val="00D75F9B"/>
    <w:rsid w:val="00D77158"/>
    <w:rsid w:val="00D77821"/>
    <w:rsid w:val="00D82B4C"/>
    <w:rsid w:val="00D8367C"/>
    <w:rsid w:val="00D918AD"/>
    <w:rsid w:val="00D91CE3"/>
    <w:rsid w:val="00D92BB9"/>
    <w:rsid w:val="00DB7E2F"/>
    <w:rsid w:val="00DC25FF"/>
    <w:rsid w:val="00DD5060"/>
    <w:rsid w:val="00DE56D7"/>
    <w:rsid w:val="00DF3C3A"/>
    <w:rsid w:val="00DF3DDB"/>
    <w:rsid w:val="00DF47ED"/>
    <w:rsid w:val="00E00710"/>
    <w:rsid w:val="00E05A00"/>
    <w:rsid w:val="00E243B0"/>
    <w:rsid w:val="00E267D1"/>
    <w:rsid w:val="00E326E7"/>
    <w:rsid w:val="00E3688E"/>
    <w:rsid w:val="00E47783"/>
    <w:rsid w:val="00E5308C"/>
    <w:rsid w:val="00E60B87"/>
    <w:rsid w:val="00E62F10"/>
    <w:rsid w:val="00E7132F"/>
    <w:rsid w:val="00E810A2"/>
    <w:rsid w:val="00E83530"/>
    <w:rsid w:val="00E852CE"/>
    <w:rsid w:val="00E96F5F"/>
    <w:rsid w:val="00EA03F9"/>
    <w:rsid w:val="00EA0B7D"/>
    <w:rsid w:val="00EA0ECF"/>
    <w:rsid w:val="00EA6E5C"/>
    <w:rsid w:val="00EB6814"/>
    <w:rsid w:val="00EC07A8"/>
    <w:rsid w:val="00EC6AB0"/>
    <w:rsid w:val="00ED68B0"/>
    <w:rsid w:val="00ED7C44"/>
    <w:rsid w:val="00EE1905"/>
    <w:rsid w:val="00EE1A95"/>
    <w:rsid w:val="00EE3BD9"/>
    <w:rsid w:val="00EE545D"/>
    <w:rsid w:val="00EF0C64"/>
    <w:rsid w:val="00EF4787"/>
    <w:rsid w:val="00EF5B5B"/>
    <w:rsid w:val="00EF7D68"/>
    <w:rsid w:val="00F013FE"/>
    <w:rsid w:val="00F038BD"/>
    <w:rsid w:val="00F10BCF"/>
    <w:rsid w:val="00F12660"/>
    <w:rsid w:val="00F13FC4"/>
    <w:rsid w:val="00F167F3"/>
    <w:rsid w:val="00F304DF"/>
    <w:rsid w:val="00F349BC"/>
    <w:rsid w:val="00F34FE6"/>
    <w:rsid w:val="00F356BE"/>
    <w:rsid w:val="00F3770E"/>
    <w:rsid w:val="00F37EBB"/>
    <w:rsid w:val="00F44633"/>
    <w:rsid w:val="00F476CD"/>
    <w:rsid w:val="00F50EF8"/>
    <w:rsid w:val="00F577ED"/>
    <w:rsid w:val="00F6438A"/>
    <w:rsid w:val="00F679C8"/>
    <w:rsid w:val="00F76241"/>
    <w:rsid w:val="00F866A0"/>
    <w:rsid w:val="00F934D7"/>
    <w:rsid w:val="00FA5CFA"/>
    <w:rsid w:val="00FA722C"/>
    <w:rsid w:val="00FB6EBB"/>
    <w:rsid w:val="00FC3825"/>
    <w:rsid w:val="00FC6DD5"/>
    <w:rsid w:val="00FD01A6"/>
    <w:rsid w:val="00FD51FF"/>
    <w:rsid w:val="00FD5F69"/>
    <w:rsid w:val="00FD7321"/>
    <w:rsid w:val="00FE104B"/>
    <w:rsid w:val="00FE725A"/>
    <w:rsid w:val="00FF0808"/>
    <w:rsid w:val="00FF3470"/>
    <w:rsid w:val="00FF3F8A"/>
    <w:rsid w:val="00FF6BC1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55D42"/>
  <w15:docId w15:val="{2D82A457-8962-43C5-955D-3FAB7648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numPr>
        <w:numId w:val="36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numPr>
        <w:ilvl w:val="1"/>
        <w:numId w:val="36"/>
      </w:numPr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numPr>
        <w:ilvl w:val="2"/>
        <w:numId w:val="36"/>
      </w:numPr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6D3"/>
    <w:pPr>
      <w:keepNext/>
      <w:keepLines/>
      <w:numPr>
        <w:ilvl w:val="3"/>
        <w:numId w:val="3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36D3"/>
    <w:pPr>
      <w:keepNext/>
      <w:keepLines/>
      <w:numPr>
        <w:ilvl w:val="4"/>
        <w:numId w:val="36"/>
      </w:numPr>
      <w:spacing w:before="200" w:after="0"/>
      <w:outlineLvl w:val="4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4CD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54CD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54CD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554CD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31974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19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1974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AB406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D36D3"/>
    <w:rPr>
      <w:rFonts w:asciiTheme="majorHAnsi" w:eastAsiaTheme="majorEastAsia" w:hAnsiTheme="majorHAnsi" w:cstheme="majorBidi"/>
      <w:b/>
      <w:bCs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D36D3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C97248"/>
    <w:pPr>
      <w:spacing w:after="100"/>
      <w:ind w:left="440"/>
    </w:pPr>
  </w:style>
  <w:style w:type="table" w:styleId="TableGrid">
    <w:name w:val="Table Grid"/>
    <w:basedOn w:val="TableNormal"/>
    <w:uiPriority w:val="39"/>
    <w:unhideWhenUsed/>
    <w:rsid w:val="00252A4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5304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013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1E2AF9"/>
    <w:pPr>
      <w:spacing w:before="0" w:after="0" w:line="240" w:lineRule="auto"/>
    </w:pPr>
    <w:rPr>
      <w:color w:val="auto"/>
      <w:lang w:val="en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nasim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6A6B38EAD647E99825F6D554389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AB93B-D9DE-4CB8-B212-377E2EC28EC2}"/>
      </w:docPartPr>
      <w:docPartBody>
        <w:p w:rsidR="002A5FC1" w:rsidRDefault="00402247" w:rsidP="00402247">
          <w:pPr>
            <w:pStyle w:val="6C6A6B38EAD647E99825F6D554389F3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2247"/>
    <w:rsid w:val="002A5FC1"/>
    <w:rsid w:val="002E4A6E"/>
    <w:rsid w:val="00322AEC"/>
    <w:rsid w:val="00402247"/>
    <w:rsid w:val="004A1468"/>
    <w:rsid w:val="007730E9"/>
    <w:rsid w:val="00951A26"/>
    <w:rsid w:val="00A22E71"/>
    <w:rsid w:val="00AC6FFC"/>
    <w:rsid w:val="00AF01AF"/>
    <w:rsid w:val="00E2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8A636FEC1B45AA97A8EAB0A2964406">
    <w:name w:val="358A636FEC1B45AA97A8EAB0A2964406"/>
    <w:rsid w:val="00AC6FFC"/>
  </w:style>
  <w:style w:type="paragraph" w:customStyle="1" w:styleId="44C87B04D7A740F789A6FB0D72017CB6">
    <w:name w:val="44C87B04D7A740F789A6FB0D72017CB6"/>
    <w:rsid w:val="00AC6FFC"/>
  </w:style>
  <w:style w:type="paragraph" w:customStyle="1" w:styleId="AF6291014B304E7580EFE62C22B74DBF">
    <w:name w:val="AF6291014B304E7580EFE62C22B74DBF"/>
    <w:rsid w:val="00AC6FFC"/>
  </w:style>
  <w:style w:type="paragraph" w:customStyle="1" w:styleId="AD9AFF9ECA1E4156B17433273FA12461">
    <w:name w:val="AD9AFF9ECA1E4156B17433273FA12461"/>
    <w:rsid w:val="00AC6FFC"/>
  </w:style>
  <w:style w:type="paragraph" w:customStyle="1" w:styleId="A61A8CA6EEDB4D1AB53D654A7F83A599">
    <w:name w:val="A61A8CA6EEDB4D1AB53D654A7F83A599"/>
    <w:rsid w:val="00AC6FFC"/>
  </w:style>
  <w:style w:type="paragraph" w:customStyle="1" w:styleId="9B67933E0E054D5F8B34CA9B3EEF500A">
    <w:name w:val="9B67933E0E054D5F8B34CA9B3EEF500A"/>
    <w:rsid w:val="00AC6FFC"/>
  </w:style>
  <w:style w:type="paragraph" w:customStyle="1" w:styleId="73F8008C04FB45219F0F39F79F44A688">
    <w:name w:val="73F8008C04FB45219F0F39F79F44A688"/>
    <w:rsid w:val="00AC6FFC"/>
  </w:style>
  <w:style w:type="paragraph" w:styleId="ListBullet">
    <w:name w:val="List Bullet"/>
    <w:basedOn w:val="Normal"/>
    <w:uiPriority w:val="10"/>
    <w:unhideWhenUsed/>
    <w:qFormat/>
    <w:rsid w:val="00AC6FFC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1CD1A18D23244B5E83CF21203C2A2830">
    <w:name w:val="1CD1A18D23244B5E83CF21203C2A2830"/>
    <w:rsid w:val="00AC6FFC"/>
  </w:style>
  <w:style w:type="paragraph" w:customStyle="1" w:styleId="23D4080787C64762BFA59D289FCEB47B">
    <w:name w:val="23D4080787C64762BFA59D289FCEB47B"/>
    <w:rsid w:val="00AC6FFC"/>
  </w:style>
  <w:style w:type="paragraph" w:customStyle="1" w:styleId="75A99962D02F4848BAE0332A29B62CB5">
    <w:name w:val="75A99962D02F4848BAE0332A29B62CB5"/>
    <w:rsid w:val="00AC6FFC"/>
  </w:style>
  <w:style w:type="paragraph" w:customStyle="1" w:styleId="C91A50612EA74B648F741D2D567D5A33">
    <w:name w:val="C91A50612EA74B648F741D2D567D5A33"/>
    <w:rsid w:val="00402247"/>
  </w:style>
  <w:style w:type="paragraph" w:customStyle="1" w:styleId="A4C8B3823A984AB9B662DB55497F9E6C">
    <w:name w:val="A4C8B3823A984AB9B662DB55497F9E6C"/>
    <w:rsid w:val="00402247"/>
  </w:style>
  <w:style w:type="paragraph" w:customStyle="1" w:styleId="7AEED3FADD5143F282E235C23D66AA09">
    <w:name w:val="7AEED3FADD5143F282E235C23D66AA09"/>
    <w:rsid w:val="00402247"/>
  </w:style>
  <w:style w:type="paragraph" w:customStyle="1" w:styleId="3261150863034060A8F70149CB43D583">
    <w:name w:val="3261150863034060A8F70149CB43D583"/>
    <w:rsid w:val="00402247"/>
  </w:style>
  <w:style w:type="paragraph" w:customStyle="1" w:styleId="6C6A6B38EAD647E99825F6D554389F35">
    <w:name w:val="6C6A6B38EAD647E99825F6D554389F35"/>
    <w:rsid w:val="00402247"/>
  </w:style>
  <w:style w:type="paragraph" w:customStyle="1" w:styleId="AC2A8BFC388046AEA73A8CA34C6C6FAD">
    <w:name w:val="AC2A8BFC388046AEA73A8CA34C6C6FAD"/>
    <w:rsid w:val="00402247"/>
  </w:style>
  <w:style w:type="character" w:styleId="PlaceholderText">
    <w:name w:val="Placeholder Text"/>
    <w:basedOn w:val="DefaultParagraphFont"/>
    <w:uiPriority w:val="99"/>
    <w:semiHidden/>
    <w:rsid w:val="00AC6FFC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Group 28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90265-E56F-4717-923A-B8486E55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873</TotalTime>
  <Pages>6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572:</vt:lpstr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572:</dc:title>
  <dc:subject/>
  <dc:creator>Tariq M Nasim (Student)</dc:creator>
  <cp:keywords/>
  <dc:description/>
  <cp:lastModifiedBy>Tariq M Nasim (Student)</cp:lastModifiedBy>
  <cp:revision>392</cp:revision>
  <dcterms:created xsi:type="dcterms:W3CDTF">2018-03-21T00:14:00Z</dcterms:created>
  <dcterms:modified xsi:type="dcterms:W3CDTF">2018-04-12T05:28:00Z</dcterms:modified>
</cp:coreProperties>
</file>